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BCCC9" w14:textId="77777777" w:rsidR="002C4A3E" w:rsidRPr="00FC095E" w:rsidRDefault="002C4A3E" w:rsidP="002C4A3E">
      <w:r w:rsidRPr="00FC095E">
        <w:rPr>
          <w:rFonts w:ascii="Arial Black" w:hAnsi="Arial Black"/>
          <w:sz w:val="20"/>
          <w:szCs w:val="20"/>
        </w:rPr>
        <w:t xml:space="preserve">Department of </w:t>
      </w:r>
      <w:r w:rsidRPr="00FC095E">
        <w:rPr>
          <w:rFonts w:ascii="Arial Black" w:hAnsi="Arial Black"/>
          <w:b/>
          <w:sz w:val="20"/>
          <w:szCs w:val="20"/>
        </w:rPr>
        <w:t>Computing</w:t>
      </w:r>
    </w:p>
    <w:p w14:paraId="2A9BECA0" w14:textId="77777777" w:rsidR="002C4A3E" w:rsidRPr="00FC095E" w:rsidRDefault="002C4A3E" w:rsidP="002C4A3E"/>
    <w:p w14:paraId="3AD1730B" w14:textId="77777777" w:rsidR="002C4A3E" w:rsidRPr="00FC095E" w:rsidRDefault="002C4A3E" w:rsidP="002C4A3E"/>
    <w:p w14:paraId="10373A53" w14:textId="77777777" w:rsidR="002C4A3E" w:rsidRPr="00FC095E" w:rsidRDefault="002C4A3E" w:rsidP="002C4A3E"/>
    <w:p w14:paraId="31C54703" w14:textId="77777777" w:rsidR="002C4A3E" w:rsidRPr="00FC095E" w:rsidRDefault="002C4A3E" w:rsidP="002C4A3E">
      <w:pPr>
        <w:rPr>
          <w:rFonts w:ascii="Arial Black" w:hAnsi="Arial Black"/>
          <w:b/>
          <w:bCs/>
          <w:sz w:val="28"/>
          <w:szCs w:val="28"/>
        </w:rPr>
      </w:pPr>
      <w:r w:rsidRPr="00FC095E">
        <w:rPr>
          <w:rFonts w:ascii="Arial Black" w:hAnsi="Arial Black"/>
          <w:b/>
          <w:bCs/>
          <w:sz w:val="28"/>
          <w:szCs w:val="28"/>
        </w:rPr>
        <w:t>Bachelor of Information and Communication Technologies</w:t>
      </w:r>
    </w:p>
    <w:p w14:paraId="78421527" w14:textId="77777777" w:rsidR="002C4A3E" w:rsidRPr="00FC095E" w:rsidRDefault="002C4A3E" w:rsidP="002C4A3E"/>
    <w:p w14:paraId="1A327BEC" w14:textId="77777777" w:rsidR="002C4A3E" w:rsidRPr="00FC095E" w:rsidRDefault="002C4A3E" w:rsidP="002C4A3E"/>
    <w:p w14:paraId="1DC8BEDD" w14:textId="77777777" w:rsidR="002C4A3E" w:rsidRPr="00FC095E" w:rsidRDefault="002C4A3E" w:rsidP="002C4A3E"/>
    <w:p w14:paraId="394EEB9E" w14:textId="77777777" w:rsidR="002C4A3E" w:rsidRPr="00FC095E" w:rsidRDefault="002C4A3E" w:rsidP="002C4A3E">
      <w:pPr>
        <w:rPr>
          <w:rFonts w:ascii="Arial Black" w:hAnsi="Arial Black"/>
          <w:b/>
          <w:bCs/>
          <w:sz w:val="28"/>
          <w:szCs w:val="28"/>
        </w:rPr>
      </w:pPr>
      <w:r>
        <w:rPr>
          <w:rFonts w:ascii="Arial Black" w:hAnsi="Arial Black"/>
          <w:bCs/>
          <w:iCs/>
          <w:sz w:val="28"/>
          <w:szCs w:val="28"/>
        </w:rPr>
        <w:t>BCPR280 Software Engineering 2</w:t>
      </w:r>
    </w:p>
    <w:p w14:paraId="23B1E33E" w14:textId="77777777" w:rsidR="002C4A3E" w:rsidRPr="00FC095E" w:rsidRDefault="002C4A3E" w:rsidP="002C4A3E"/>
    <w:p w14:paraId="7A678900" w14:textId="77777777" w:rsidR="002C4A3E" w:rsidRPr="00FC095E" w:rsidRDefault="002C4A3E" w:rsidP="002C4A3E"/>
    <w:p w14:paraId="70FFD024" w14:textId="77777777" w:rsidR="002C4A3E" w:rsidRDefault="002C4A3E" w:rsidP="002C4A3E"/>
    <w:p w14:paraId="20E0DAC2" w14:textId="77777777" w:rsidR="002C4A3E" w:rsidRDefault="002C4A3E" w:rsidP="002C4A3E"/>
    <w:p w14:paraId="6D350AAF" w14:textId="77777777" w:rsidR="002C4A3E" w:rsidRPr="00FC095E" w:rsidRDefault="002C4A3E" w:rsidP="002C4A3E"/>
    <w:p w14:paraId="26E7BCFC" w14:textId="77777777" w:rsidR="002C4A3E" w:rsidRPr="00FC095E" w:rsidRDefault="002C4A3E" w:rsidP="002C4A3E"/>
    <w:p w14:paraId="2349C81F" w14:textId="77777777" w:rsidR="002C4A3E" w:rsidRPr="00FC095E" w:rsidRDefault="002C4A3E" w:rsidP="002C4A3E">
      <w:pPr>
        <w:rPr>
          <w:rFonts w:ascii="Arial Black" w:hAnsi="Arial Black"/>
          <w:noProof/>
          <w:sz w:val="52"/>
          <w:szCs w:val="52"/>
        </w:rPr>
      </w:pPr>
      <w:r w:rsidRPr="00FC095E">
        <w:rPr>
          <w:rFonts w:ascii="Arial Black" w:hAnsi="Arial Black"/>
          <w:noProof/>
          <w:sz w:val="52"/>
          <w:szCs w:val="52"/>
        </w:rPr>
        <w:t>Assignment Two</w:t>
      </w:r>
    </w:p>
    <w:p w14:paraId="608F060E" w14:textId="77777777" w:rsidR="002C4A3E" w:rsidRDefault="002C4A3E" w:rsidP="002C4A3E"/>
    <w:p w14:paraId="69E83B26" w14:textId="77777777" w:rsidR="002C4A3E" w:rsidRPr="00FC095E" w:rsidRDefault="002C4A3E" w:rsidP="002C4A3E"/>
    <w:p w14:paraId="0D320882" w14:textId="77777777" w:rsidR="002C4A3E" w:rsidRPr="00FC095E" w:rsidRDefault="00114845" w:rsidP="002C4A3E">
      <w:pPr>
        <w:rPr>
          <w:rFonts w:cs="Arial"/>
          <w:sz w:val="30"/>
          <w:szCs w:val="30"/>
        </w:rPr>
      </w:pPr>
      <w:r>
        <w:rPr>
          <w:rFonts w:cs="Arial"/>
          <w:sz w:val="30"/>
          <w:szCs w:val="30"/>
        </w:rPr>
        <w:t xml:space="preserve">Semester </w:t>
      </w:r>
      <w:r w:rsidR="0040479B">
        <w:rPr>
          <w:rFonts w:cs="Arial"/>
          <w:sz w:val="30"/>
          <w:szCs w:val="30"/>
        </w:rPr>
        <w:t>One 2015</w:t>
      </w:r>
    </w:p>
    <w:p w14:paraId="537D25B0" w14:textId="77777777" w:rsidR="002C4A3E" w:rsidRPr="00FC095E" w:rsidRDefault="002C4A3E" w:rsidP="002C4A3E">
      <w:pPr>
        <w:rPr>
          <w:rFonts w:cs="Arial"/>
          <w:sz w:val="30"/>
          <w:szCs w:val="30"/>
        </w:rPr>
      </w:pPr>
    </w:p>
    <w:p w14:paraId="031BAF34" w14:textId="77777777" w:rsidR="002C4A3E" w:rsidRPr="00FC095E" w:rsidRDefault="002C4A3E" w:rsidP="002C4A3E">
      <w:pPr>
        <w:rPr>
          <w:rFonts w:cs="Arial"/>
          <w:sz w:val="30"/>
          <w:szCs w:val="30"/>
        </w:rPr>
      </w:pPr>
      <w:r>
        <w:rPr>
          <w:rFonts w:cs="Arial"/>
          <w:sz w:val="30"/>
          <w:szCs w:val="30"/>
        </w:rPr>
        <w:t xml:space="preserve">Due date:  </w:t>
      </w:r>
      <w:r w:rsidR="0040479B">
        <w:rPr>
          <w:rFonts w:cs="Arial"/>
          <w:sz w:val="30"/>
          <w:szCs w:val="30"/>
        </w:rPr>
        <w:t>Monday 15 June, 2015</w:t>
      </w:r>
    </w:p>
    <w:p w14:paraId="581CFE55" w14:textId="77777777" w:rsidR="002C4A3E" w:rsidRPr="00FC095E" w:rsidRDefault="002C4A3E" w:rsidP="002C4A3E">
      <w:pPr>
        <w:rPr>
          <w:rFonts w:cs="Arial"/>
          <w:sz w:val="30"/>
          <w:szCs w:val="30"/>
        </w:rPr>
      </w:pPr>
    </w:p>
    <w:p w14:paraId="6B55F5AB" w14:textId="77777777" w:rsidR="002C4A3E" w:rsidRPr="00FC095E" w:rsidRDefault="0084366E" w:rsidP="002C4A3E">
      <w:pPr>
        <w:rPr>
          <w:rFonts w:cs="Arial"/>
          <w:sz w:val="30"/>
          <w:szCs w:val="30"/>
        </w:rPr>
      </w:pPr>
      <w:r>
        <w:rPr>
          <w:rFonts w:cs="Arial"/>
          <w:sz w:val="30"/>
          <w:szCs w:val="30"/>
        </w:rPr>
        <w:t>Time:  9a</w:t>
      </w:r>
      <w:r w:rsidR="002C4A3E" w:rsidRPr="00FC095E">
        <w:rPr>
          <w:rFonts w:cs="Arial"/>
          <w:sz w:val="30"/>
          <w:szCs w:val="30"/>
        </w:rPr>
        <w:t>m</w:t>
      </w:r>
    </w:p>
    <w:p w14:paraId="5BBE9C74" w14:textId="77777777" w:rsidR="002C4A3E" w:rsidRPr="009E58EB" w:rsidRDefault="002C4A3E" w:rsidP="002C4A3E">
      <w:pPr>
        <w:rPr>
          <w:rFonts w:cs="Arial"/>
          <w:sz w:val="30"/>
          <w:szCs w:val="30"/>
        </w:rPr>
      </w:pPr>
    </w:p>
    <w:p w14:paraId="3A84E762" w14:textId="77777777" w:rsidR="002C4A3E" w:rsidRDefault="002C4A3E" w:rsidP="002C4A3E">
      <w:pPr>
        <w:rPr>
          <w:rFonts w:cs="Arial"/>
          <w:sz w:val="30"/>
          <w:szCs w:val="30"/>
        </w:rPr>
      </w:pPr>
      <w:r w:rsidRPr="009E58EB">
        <w:rPr>
          <w:rFonts w:cs="Arial"/>
          <w:sz w:val="30"/>
          <w:szCs w:val="30"/>
        </w:rPr>
        <w:t xml:space="preserve">Instructions: </w:t>
      </w:r>
    </w:p>
    <w:p w14:paraId="17AD5AE5" w14:textId="77777777" w:rsidR="002C4A3E" w:rsidRPr="00FC095E" w:rsidRDefault="002C4A3E" w:rsidP="002C4A3E">
      <w:pPr>
        <w:rPr>
          <w:sz w:val="24"/>
        </w:rPr>
      </w:pPr>
      <w:r w:rsidRPr="00FC095E">
        <w:rPr>
          <w:sz w:val="24"/>
        </w:rPr>
        <w:t>Throughout the document</w:t>
      </w:r>
    </w:p>
    <w:p w14:paraId="7084B0D2" w14:textId="77777777" w:rsidR="002C4A3E" w:rsidRPr="009E58EB" w:rsidRDefault="002C4A3E" w:rsidP="002C4A3E"/>
    <w:p w14:paraId="2D8059E2" w14:textId="77777777" w:rsidR="002C4A3E" w:rsidRDefault="002C4A3E" w:rsidP="002C4A3E"/>
    <w:p w14:paraId="3004F4AA" w14:textId="77777777" w:rsidR="002C4A3E" w:rsidRDefault="002C4A3E" w:rsidP="002C4A3E"/>
    <w:p w14:paraId="492AF520" w14:textId="77777777" w:rsidR="002C4A3E" w:rsidRPr="00FC095E" w:rsidRDefault="00C820BE" w:rsidP="002C4A3E">
      <w:pPr>
        <w:rPr>
          <w:sz w:val="24"/>
          <w:highlight w:val="yellow"/>
        </w:rPr>
      </w:pPr>
      <w:r>
        <w:rPr>
          <w:noProof/>
        </w:rPr>
        <w:drawing>
          <wp:anchor distT="0" distB="0" distL="114300" distR="114300" simplePos="0" relativeHeight="251657728" behindDoc="0" locked="0" layoutInCell="1" allowOverlap="1" wp14:anchorId="0DF2AD3B" wp14:editId="31EC6C9A">
            <wp:simplePos x="0" y="0"/>
            <wp:positionH relativeFrom="margin">
              <wp:posOffset>5157470</wp:posOffset>
            </wp:positionH>
            <wp:positionV relativeFrom="margin">
              <wp:posOffset>8417560</wp:posOffset>
            </wp:positionV>
            <wp:extent cx="1075690" cy="1360805"/>
            <wp:effectExtent l="0" t="0" r="0" b="0"/>
            <wp:wrapSquare wrapText="bothSides"/>
            <wp:docPr id="15" name="Picture 0" descr="Description: CPIT Primary 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CPIT Primary RGB.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5690" cy="1360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0A9E86" w14:textId="77777777" w:rsidR="002C4A3E" w:rsidRPr="00FC095E" w:rsidRDefault="002C4A3E" w:rsidP="002C4A3E">
      <w:pPr>
        <w:tabs>
          <w:tab w:val="right" w:pos="4678"/>
        </w:tabs>
        <w:rPr>
          <w:b/>
          <w:sz w:val="24"/>
        </w:rPr>
      </w:pPr>
      <w:r>
        <w:rPr>
          <w:b/>
          <w:sz w:val="24"/>
        </w:rPr>
        <w:t>TOTAL MARKS:</w:t>
      </w:r>
      <w:r>
        <w:rPr>
          <w:b/>
          <w:sz w:val="24"/>
        </w:rPr>
        <w:tab/>
      </w:r>
      <w:r>
        <w:rPr>
          <w:b/>
          <w:sz w:val="24"/>
          <w:u w:val="double"/>
        </w:rPr>
        <w:t>25</w:t>
      </w:r>
    </w:p>
    <w:p w14:paraId="0270429D" w14:textId="77777777" w:rsidR="002C4A3E" w:rsidRPr="009E58EB" w:rsidRDefault="002C4A3E" w:rsidP="002C4A3E"/>
    <w:p w14:paraId="27B842E6" w14:textId="77777777" w:rsidR="002C4A3E" w:rsidRDefault="002C4A3E" w:rsidP="002C4A3E"/>
    <w:p w14:paraId="62EB3E6F" w14:textId="77777777" w:rsidR="002C4A3E" w:rsidRDefault="002C4A3E" w:rsidP="002C4A3E"/>
    <w:p w14:paraId="75C700BD" w14:textId="77777777" w:rsidR="002C4A3E" w:rsidRDefault="002C4A3E" w:rsidP="002C4A3E"/>
    <w:p w14:paraId="6E743962" w14:textId="77777777" w:rsidR="002C4A3E" w:rsidRDefault="002C4A3E" w:rsidP="002C4A3E"/>
    <w:p w14:paraId="7BCA6600" w14:textId="77777777" w:rsidR="002C4A3E" w:rsidRPr="009E58EB" w:rsidRDefault="002C4A3E" w:rsidP="002C4A3E"/>
    <w:p w14:paraId="1EB80284" w14:textId="77777777" w:rsidR="002C4A3E" w:rsidRPr="009E58EB" w:rsidRDefault="002C4A3E" w:rsidP="002C4A3E">
      <w:pPr>
        <w:tabs>
          <w:tab w:val="right" w:leader="dot" w:pos="9026"/>
        </w:tabs>
        <w:rPr>
          <w:rFonts w:cs="Arial"/>
          <w:sz w:val="30"/>
          <w:szCs w:val="30"/>
        </w:rPr>
      </w:pPr>
      <w:r w:rsidRPr="009E58EB">
        <w:rPr>
          <w:rFonts w:cs="Arial"/>
          <w:sz w:val="30"/>
          <w:szCs w:val="30"/>
        </w:rPr>
        <w:t xml:space="preserve">Student Name/ID  </w:t>
      </w:r>
      <w:r w:rsidRPr="009E58EB">
        <w:rPr>
          <w:rFonts w:cs="Arial"/>
          <w:sz w:val="24"/>
          <w:szCs w:val="30"/>
        </w:rPr>
        <w:tab/>
      </w:r>
    </w:p>
    <w:p w14:paraId="144546D1" w14:textId="77777777" w:rsidR="002C4A3E" w:rsidRPr="009E58EB" w:rsidRDefault="002C4A3E" w:rsidP="002C4A3E"/>
    <w:p w14:paraId="40BA70A1" w14:textId="77777777" w:rsidR="002C4A3E" w:rsidRDefault="002C4A3E" w:rsidP="002C4A3E"/>
    <w:p w14:paraId="4B7FACE0" w14:textId="77777777" w:rsidR="002C4A3E" w:rsidRDefault="002C4A3E" w:rsidP="002C4A3E"/>
    <w:p w14:paraId="7C17E5C9" w14:textId="77777777" w:rsidR="002C4A3E" w:rsidRPr="009E58EB" w:rsidRDefault="002C4A3E" w:rsidP="002C4A3E"/>
    <w:p w14:paraId="3BD75D1C" w14:textId="77777777" w:rsidR="002C4A3E" w:rsidRPr="009E58EB" w:rsidRDefault="002C4A3E" w:rsidP="002C4A3E"/>
    <w:p w14:paraId="501BD636" w14:textId="77777777" w:rsidR="002C4A3E" w:rsidRPr="009E58EB" w:rsidRDefault="002C4A3E" w:rsidP="008711D5">
      <w:pPr>
        <w:jc w:val="both"/>
        <w:rPr>
          <w:i/>
        </w:rPr>
      </w:pPr>
      <w:r w:rsidRPr="009E58EB">
        <w:rPr>
          <w:i/>
        </w:rPr>
        <w:t xml:space="preserve">CPIT and its faculty members reserve the right to use electronic means to detect and help prevent plagiarism. Students agree that when submitting this assignment, it may be subject to submission for textual similarity review to Turnitin.com. </w:t>
      </w:r>
    </w:p>
    <w:p w14:paraId="56F5A3B1" w14:textId="77777777" w:rsidR="002C4A3E" w:rsidRPr="009E58EB" w:rsidRDefault="002C4A3E" w:rsidP="002C4A3E"/>
    <w:p w14:paraId="2895A17B" w14:textId="77777777" w:rsidR="002C4A3E" w:rsidRPr="009E58EB" w:rsidRDefault="002C4A3E" w:rsidP="008711D5">
      <w:pPr>
        <w:jc w:val="both"/>
      </w:pPr>
      <w:r w:rsidRPr="009E58EB">
        <w:t xml:space="preserve">Submission’s received late will be subject to a penalty of 10% of the student’s mark per working day.  </w:t>
      </w:r>
    </w:p>
    <w:p w14:paraId="0F60BFE8" w14:textId="77777777" w:rsidR="002C4A3E" w:rsidRPr="009E58EB" w:rsidRDefault="002C4A3E" w:rsidP="008711D5">
      <w:pPr>
        <w:jc w:val="both"/>
      </w:pPr>
    </w:p>
    <w:p w14:paraId="0DAEE10E" w14:textId="77777777" w:rsidR="002C4A3E" w:rsidRPr="00FC095E" w:rsidRDefault="002C4A3E" w:rsidP="008711D5">
      <w:pPr>
        <w:jc w:val="both"/>
      </w:pPr>
      <w:r w:rsidRPr="00FC095E">
        <w:t xml:space="preserve">This Assignment is worth </w:t>
      </w:r>
      <w:r>
        <w:t>25</w:t>
      </w:r>
      <w:r w:rsidRPr="00FC095E">
        <w:t xml:space="preserve">% of the total marks for this course. </w:t>
      </w:r>
    </w:p>
    <w:p w14:paraId="08FC8B4A" w14:textId="77777777" w:rsidR="002C4A3E" w:rsidRDefault="002C4A3E" w:rsidP="008711D5">
      <w:pPr>
        <w:jc w:val="both"/>
      </w:pPr>
      <w:r w:rsidRPr="00FC095E">
        <w:t xml:space="preserve">This paper has </w:t>
      </w:r>
      <w:fldSimple w:instr=" NUMPAGES  \* CardText  \* MERGEFORMAT ">
        <w:r>
          <w:rPr>
            <w:noProof/>
          </w:rPr>
          <w:t>five</w:t>
        </w:r>
      </w:fldSimple>
      <w:r w:rsidRPr="00FC095E">
        <w:t xml:space="preserve"> (</w:t>
      </w:r>
      <w:fldSimple w:instr=" NUMPAGES  \* Arabic  \* MERGEFORMAT ">
        <w:r>
          <w:rPr>
            <w:noProof/>
          </w:rPr>
          <w:t>5</w:t>
        </w:r>
      </w:fldSimple>
      <w:r w:rsidRPr="00FC095E">
        <w:t xml:space="preserve">) pages </w:t>
      </w:r>
      <w:r w:rsidRPr="009E58EB">
        <w:t>including the cover sheet.</w:t>
      </w:r>
    </w:p>
    <w:p w14:paraId="5B784802" w14:textId="77777777" w:rsidR="00746D18" w:rsidRPr="00746D18" w:rsidRDefault="002C4A3E" w:rsidP="005E3E7E">
      <w:pPr>
        <w:spacing w:after="240"/>
        <w:rPr>
          <w:rFonts w:cs="Arial"/>
          <w:color w:val="000000"/>
        </w:rPr>
      </w:pPr>
      <w:r>
        <w:br w:type="page"/>
      </w:r>
      <w:r w:rsidR="003E1C32">
        <w:rPr>
          <w:rFonts w:cs="Arial"/>
          <w:color w:val="000000"/>
        </w:rPr>
        <w:lastRenderedPageBreak/>
        <w:t xml:space="preserve">The </w:t>
      </w:r>
      <w:r w:rsidR="003E1C32" w:rsidRPr="00403CE2">
        <w:rPr>
          <w:rFonts w:cs="Arial"/>
          <w:color w:val="000000"/>
          <w:sz w:val="32"/>
        </w:rPr>
        <w:t xml:space="preserve">learning outcomes </w:t>
      </w:r>
      <w:r w:rsidR="003E1C32">
        <w:rPr>
          <w:rFonts w:cs="Arial"/>
          <w:color w:val="000000"/>
        </w:rPr>
        <w:t>covered in this assessment</w:t>
      </w:r>
      <w:r w:rsidR="00403CE2">
        <w:rPr>
          <w:rFonts w:cs="Arial"/>
          <w:color w:val="000000"/>
        </w:rPr>
        <w:t xml:space="preserve"> are</w:t>
      </w:r>
      <w:r w:rsidR="003E1C32">
        <w:rPr>
          <w:rFonts w:cs="Arial"/>
          <w:color w:val="000000"/>
        </w:rPr>
        <w:t>:</w:t>
      </w:r>
    </w:p>
    <w:p w14:paraId="306F626C" w14:textId="2E8D88B6" w:rsidR="00746D18" w:rsidRPr="00E32285" w:rsidRDefault="00746D18" w:rsidP="009535B4">
      <w:pPr>
        <w:numPr>
          <w:ilvl w:val="0"/>
          <w:numId w:val="5"/>
        </w:numPr>
        <w:autoSpaceDE w:val="0"/>
        <w:autoSpaceDN w:val="0"/>
        <w:adjustRightInd w:val="0"/>
        <w:spacing w:after="240"/>
        <w:ind w:left="680" w:hanging="680"/>
        <w:jc w:val="both"/>
        <w:rPr>
          <w:rFonts w:cs="Arial"/>
          <w:color w:val="000000"/>
        </w:rPr>
      </w:pPr>
      <w:r w:rsidRPr="00E32285">
        <w:rPr>
          <w:rFonts w:cs="Arial"/>
          <w:color w:val="000000"/>
        </w:rPr>
        <w:t xml:space="preserve">Evaluate and compare different software life-cycle models and software construction steps. </w:t>
      </w:r>
      <w:r w:rsidR="00062079" w:rsidRPr="00E32285">
        <w:rPr>
          <w:rFonts w:cs="Arial"/>
          <w:color w:val="000000"/>
        </w:rPr>
        <w:br/>
      </w:r>
      <w:r w:rsidR="003E1C32" w:rsidRPr="00E32285">
        <w:rPr>
          <w:rFonts w:cs="Arial"/>
          <w:i/>
          <w:color w:val="1F497D"/>
        </w:rPr>
        <w:t xml:space="preserve">=== follow the software life cycle model and software construction steps used for the Personal Software Process exercises in term 1 of this course. Use an iterative approach with at least </w:t>
      </w:r>
      <w:r w:rsidR="005E3E7E" w:rsidRPr="00E32285">
        <w:rPr>
          <w:rFonts w:cs="Arial"/>
          <w:i/>
          <w:color w:val="1F497D"/>
        </w:rPr>
        <w:t>three</w:t>
      </w:r>
      <w:r w:rsidR="003E1C32" w:rsidRPr="00E32285">
        <w:rPr>
          <w:rFonts w:cs="Arial"/>
          <w:i/>
          <w:color w:val="1F497D"/>
        </w:rPr>
        <w:t xml:space="preserve"> iterations and within each iteration plan, design, code, compile/debug, test and complete paperwork</w:t>
      </w:r>
    </w:p>
    <w:p w14:paraId="3C1FA014" w14:textId="38F085B1" w:rsidR="00A53BBB" w:rsidRPr="00E32285" w:rsidRDefault="00746D18" w:rsidP="0065376A">
      <w:pPr>
        <w:numPr>
          <w:ilvl w:val="0"/>
          <w:numId w:val="5"/>
        </w:numPr>
        <w:autoSpaceDE w:val="0"/>
        <w:autoSpaceDN w:val="0"/>
        <w:adjustRightInd w:val="0"/>
        <w:spacing w:after="240"/>
        <w:ind w:left="680" w:hanging="680"/>
        <w:rPr>
          <w:rFonts w:cs="Arial"/>
          <w:i/>
          <w:color w:val="1F497D"/>
        </w:rPr>
      </w:pPr>
      <w:r w:rsidRPr="00A53BBB">
        <w:rPr>
          <w:rFonts w:cs="Arial"/>
          <w:color w:val="000000"/>
        </w:rPr>
        <w:t>Evaluate software design quality</w:t>
      </w:r>
      <w:r w:rsidRPr="00C64C60">
        <w:rPr>
          <w:rFonts w:cs="Arial"/>
          <w:i/>
          <w:color w:val="1F497D"/>
        </w:rPr>
        <w:t xml:space="preserve">. </w:t>
      </w:r>
      <w:r w:rsidR="00062079">
        <w:rPr>
          <w:rFonts w:cs="Arial"/>
          <w:i/>
          <w:color w:val="1F497D"/>
        </w:rPr>
        <w:br/>
      </w:r>
      <w:r w:rsidR="00A53BBB" w:rsidRPr="00C64C60">
        <w:rPr>
          <w:rFonts w:cs="Arial"/>
          <w:i/>
          <w:color w:val="1F497D"/>
        </w:rPr>
        <w:t>=== make sure your code follows your coding st</w:t>
      </w:r>
      <w:r w:rsidR="00575136">
        <w:rPr>
          <w:rFonts w:cs="Arial"/>
          <w:i/>
          <w:color w:val="1F497D"/>
        </w:rPr>
        <w:t>andard and is compliant with JSL</w:t>
      </w:r>
      <w:r w:rsidR="00A53BBB" w:rsidRPr="00C64C60">
        <w:rPr>
          <w:rFonts w:cs="Arial"/>
          <w:i/>
          <w:color w:val="1F497D"/>
        </w:rPr>
        <w:t>int and the Google JavaScript Style Guide</w:t>
      </w:r>
    </w:p>
    <w:p w14:paraId="244CE6C0" w14:textId="77777777" w:rsidR="00746D18" w:rsidRPr="00C64C60" w:rsidRDefault="00746D18" w:rsidP="0065376A">
      <w:pPr>
        <w:numPr>
          <w:ilvl w:val="0"/>
          <w:numId w:val="5"/>
        </w:numPr>
        <w:autoSpaceDE w:val="0"/>
        <w:autoSpaceDN w:val="0"/>
        <w:adjustRightInd w:val="0"/>
        <w:spacing w:after="240"/>
        <w:ind w:left="680" w:hanging="680"/>
        <w:rPr>
          <w:rFonts w:cs="Arial"/>
          <w:i/>
          <w:color w:val="1F497D"/>
        </w:rPr>
      </w:pPr>
      <w:r w:rsidRPr="00A53BBB">
        <w:rPr>
          <w:rFonts w:cs="Arial"/>
          <w:color w:val="000000"/>
        </w:rPr>
        <w:t xml:space="preserve">Systematically debug and test programs to the systems level. </w:t>
      </w:r>
      <w:r w:rsidR="00062079">
        <w:rPr>
          <w:rFonts w:cs="Arial"/>
          <w:color w:val="000000"/>
        </w:rPr>
        <w:br/>
      </w:r>
      <w:r w:rsidR="005E3E7E">
        <w:rPr>
          <w:rFonts w:cs="Arial"/>
          <w:i/>
          <w:color w:val="1F497D"/>
        </w:rPr>
        <w:t>=</w:t>
      </w:r>
      <w:r w:rsidR="00A53BBB" w:rsidRPr="00C64C60">
        <w:rPr>
          <w:rFonts w:cs="Arial"/>
          <w:i/>
          <w:color w:val="1F497D"/>
        </w:rPr>
        <w:t>== all your code should produce no warnings in the Chrome browser</w:t>
      </w:r>
      <w:r w:rsidR="005E3E7E">
        <w:rPr>
          <w:rFonts w:cs="Arial"/>
          <w:i/>
          <w:color w:val="1F497D"/>
        </w:rPr>
        <w:t>,</w:t>
      </w:r>
      <w:r w:rsidR="00A53BBB" w:rsidRPr="00C64C60">
        <w:rPr>
          <w:rFonts w:cs="Arial"/>
          <w:i/>
          <w:color w:val="1F497D"/>
        </w:rPr>
        <w:t xml:space="preserve"> a </w:t>
      </w:r>
      <w:r w:rsidR="00A53BBB" w:rsidRPr="00A53BBB">
        <w:rPr>
          <w:rFonts w:cs="Arial"/>
          <w:i/>
          <w:color w:val="1F497D"/>
        </w:rPr>
        <w:t>Test Report Template</w:t>
      </w:r>
      <w:r w:rsidR="00A53BBB">
        <w:rPr>
          <w:rFonts w:cs="Arial"/>
          <w:i/>
          <w:color w:val="1F497D"/>
        </w:rPr>
        <w:t xml:space="preserve"> which </w:t>
      </w:r>
      <w:r w:rsidR="005E3E7E">
        <w:rPr>
          <w:rFonts w:cs="Arial"/>
          <w:i/>
          <w:color w:val="1F497D"/>
        </w:rPr>
        <w:t>describes</w:t>
      </w:r>
      <w:r w:rsidR="00A53BBB">
        <w:rPr>
          <w:rFonts w:cs="Arial"/>
          <w:i/>
          <w:color w:val="1F497D"/>
        </w:rPr>
        <w:t xml:space="preserve"> a</w:t>
      </w:r>
      <w:r w:rsidR="00062079">
        <w:rPr>
          <w:rFonts w:cs="Arial"/>
          <w:i/>
          <w:color w:val="1F497D"/>
        </w:rPr>
        <w:t>cceptance test</w:t>
      </w:r>
      <w:r w:rsidR="005E3E7E">
        <w:rPr>
          <w:rFonts w:cs="Arial"/>
          <w:i/>
          <w:color w:val="1F497D"/>
        </w:rPr>
        <w:t>s</w:t>
      </w:r>
      <w:r w:rsidR="00062079">
        <w:rPr>
          <w:rFonts w:cs="Arial"/>
          <w:i/>
          <w:color w:val="1F497D"/>
        </w:rPr>
        <w:t xml:space="preserve"> for your program</w:t>
      </w:r>
      <w:r w:rsidR="00297703">
        <w:rPr>
          <w:rFonts w:cs="Arial"/>
          <w:i/>
          <w:color w:val="1F497D"/>
        </w:rPr>
        <w:t>, and Jasmine-based tests</w:t>
      </w:r>
    </w:p>
    <w:p w14:paraId="353D122B" w14:textId="77777777" w:rsidR="00746D18" w:rsidRPr="00297703" w:rsidRDefault="00746D18" w:rsidP="0065376A">
      <w:pPr>
        <w:numPr>
          <w:ilvl w:val="0"/>
          <w:numId w:val="5"/>
        </w:numPr>
        <w:autoSpaceDE w:val="0"/>
        <w:autoSpaceDN w:val="0"/>
        <w:adjustRightInd w:val="0"/>
        <w:spacing w:after="240"/>
        <w:ind w:left="680" w:hanging="680"/>
        <w:rPr>
          <w:rFonts w:cs="Arial"/>
          <w:i/>
          <w:color w:val="1F497D"/>
        </w:rPr>
      </w:pPr>
      <w:r w:rsidRPr="00746D18">
        <w:rPr>
          <w:rFonts w:cs="Arial"/>
          <w:color w:val="000000"/>
        </w:rPr>
        <w:t xml:space="preserve">Maintain existing programs and update documentation. </w:t>
      </w:r>
      <w:r w:rsidR="00062079">
        <w:rPr>
          <w:rFonts w:cs="Arial"/>
          <w:color w:val="000000"/>
        </w:rPr>
        <w:br/>
      </w:r>
      <w:r w:rsidR="00062079" w:rsidRPr="00297703">
        <w:rPr>
          <w:rFonts w:cs="Arial"/>
          <w:i/>
          <w:color w:val="1F497D"/>
        </w:rPr>
        <w:t xml:space="preserve">=== there should be a </w:t>
      </w:r>
      <w:r w:rsidR="00297703">
        <w:rPr>
          <w:rFonts w:cs="Arial"/>
          <w:i/>
          <w:color w:val="1F497D"/>
        </w:rPr>
        <w:t>iteratively</w:t>
      </w:r>
      <w:r w:rsidR="00062079" w:rsidRPr="00297703">
        <w:rPr>
          <w:rFonts w:cs="Arial"/>
          <w:i/>
          <w:color w:val="1F497D"/>
        </w:rPr>
        <w:t xml:space="preserve"> working ‘build’ of a new increment of your program</w:t>
      </w:r>
    </w:p>
    <w:p w14:paraId="02EEBADD" w14:textId="77777777" w:rsidR="00746D18" w:rsidRPr="00E32285" w:rsidRDefault="00746D18" w:rsidP="0065376A">
      <w:pPr>
        <w:numPr>
          <w:ilvl w:val="0"/>
          <w:numId w:val="5"/>
        </w:numPr>
        <w:autoSpaceDE w:val="0"/>
        <w:autoSpaceDN w:val="0"/>
        <w:adjustRightInd w:val="0"/>
        <w:spacing w:after="240"/>
        <w:ind w:left="680" w:hanging="680"/>
        <w:rPr>
          <w:rFonts w:cs="Arial"/>
          <w:i/>
          <w:color w:val="1F497D"/>
        </w:rPr>
      </w:pPr>
      <w:r w:rsidRPr="00746D18">
        <w:rPr>
          <w:rFonts w:cs="Arial"/>
          <w:color w:val="000000"/>
        </w:rPr>
        <w:t xml:space="preserve">Collect and interpret software metrics. </w:t>
      </w:r>
      <w:r w:rsidR="00062079">
        <w:rPr>
          <w:rFonts w:cs="Arial"/>
          <w:color w:val="000000"/>
        </w:rPr>
        <w:br/>
      </w:r>
      <w:r w:rsidR="00A53BBB" w:rsidRPr="00C64C60">
        <w:rPr>
          <w:rFonts w:cs="Arial"/>
          <w:i/>
          <w:color w:val="1F497D"/>
        </w:rPr>
        <w:t>=== keep</w:t>
      </w:r>
      <w:r w:rsidR="00297703">
        <w:rPr>
          <w:rFonts w:cs="Arial"/>
          <w:i/>
          <w:color w:val="1F497D"/>
        </w:rPr>
        <w:t xml:space="preserve"> filling in</w:t>
      </w:r>
      <w:r w:rsidR="00A53BBB" w:rsidRPr="00C64C60">
        <w:rPr>
          <w:rFonts w:cs="Arial"/>
          <w:i/>
          <w:color w:val="1F497D"/>
        </w:rPr>
        <w:t xml:space="preserve"> </w:t>
      </w:r>
      <w:r w:rsidR="00297703">
        <w:rPr>
          <w:rFonts w:cs="Arial"/>
          <w:i/>
          <w:color w:val="1F497D"/>
        </w:rPr>
        <w:t xml:space="preserve">PSP paperwork e.g., </w:t>
      </w:r>
      <w:r w:rsidR="00A53BBB" w:rsidRPr="00C64C60">
        <w:rPr>
          <w:rFonts w:cs="Arial"/>
          <w:i/>
          <w:color w:val="1F497D"/>
        </w:rPr>
        <w:t>a time log and an error log</w:t>
      </w:r>
    </w:p>
    <w:p w14:paraId="1B836F74" w14:textId="59C440DB" w:rsidR="00746D18" w:rsidRPr="00C64C60" w:rsidRDefault="00746D18" w:rsidP="0065376A">
      <w:pPr>
        <w:numPr>
          <w:ilvl w:val="0"/>
          <w:numId w:val="5"/>
        </w:numPr>
        <w:autoSpaceDE w:val="0"/>
        <w:autoSpaceDN w:val="0"/>
        <w:adjustRightInd w:val="0"/>
        <w:spacing w:after="240"/>
        <w:ind w:left="680" w:hanging="680"/>
        <w:rPr>
          <w:rFonts w:cs="Arial"/>
          <w:i/>
          <w:color w:val="1F497D"/>
        </w:rPr>
      </w:pPr>
      <w:r w:rsidRPr="00746D18">
        <w:rPr>
          <w:rFonts w:cs="Arial"/>
          <w:color w:val="000000"/>
        </w:rPr>
        <w:t>Describe and use common Design Patterns, Algorithms and programming language Idioms</w:t>
      </w:r>
      <w:r w:rsidRPr="00C64C60">
        <w:rPr>
          <w:rFonts w:cs="Arial"/>
          <w:i/>
          <w:color w:val="1F497D"/>
        </w:rPr>
        <w:t xml:space="preserve">. </w:t>
      </w:r>
      <w:r w:rsidR="00062079">
        <w:rPr>
          <w:rFonts w:cs="Arial"/>
          <w:i/>
          <w:color w:val="1F497D"/>
        </w:rPr>
        <w:br/>
      </w:r>
      <w:r w:rsidR="00A53BBB" w:rsidRPr="00C64C60">
        <w:rPr>
          <w:rFonts w:cs="Arial"/>
          <w:i/>
          <w:color w:val="1F497D"/>
        </w:rPr>
        <w:t xml:space="preserve">=== </w:t>
      </w:r>
      <w:r w:rsidR="00EC3B8C" w:rsidRPr="00C64C60">
        <w:rPr>
          <w:rFonts w:cs="Arial"/>
          <w:i/>
          <w:color w:val="1F497D"/>
        </w:rPr>
        <w:t xml:space="preserve">There are lots of different examples of how to code things in </w:t>
      </w:r>
      <w:r w:rsidR="008711D5" w:rsidRPr="00C64C60">
        <w:rPr>
          <w:rFonts w:cs="Arial"/>
          <w:i/>
          <w:color w:val="1F497D"/>
        </w:rPr>
        <w:t>JavaScript</w:t>
      </w:r>
      <w:r w:rsidR="00EC3B8C" w:rsidRPr="00C64C60">
        <w:rPr>
          <w:rFonts w:cs="Arial"/>
          <w:i/>
          <w:color w:val="1F497D"/>
        </w:rPr>
        <w:t>. F</w:t>
      </w:r>
      <w:r w:rsidR="00A53BBB" w:rsidRPr="00C64C60">
        <w:rPr>
          <w:rFonts w:cs="Arial"/>
          <w:i/>
          <w:color w:val="1F497D"/>
        </w:rPr>
        <w:t xml:space="preserve">ollow the programming approaches advocated by </w:t>
      </w:r>
      <w:r w:rsidR="008711D5" w:rsidRPr="00C64C60">
        <w:rPr>
          <w:rFonts w:cs="Arial"/>
          <w:i/>
          <w:color w:val="1F497D"/>
        </w:rPr>
        <w:t>JavaScript</w:t>
      </w:r>
      <w:r w:rsidR="00EC3B8C" w:rsidRPr="00C64C60">
        <w:rPr>
          <w:rFonts w:cs="Arial"/>
          <w:i/>
          <w:color w:val="1F497D"/>
        </w:rPr>
        <w:t xml:space="preserve">: The Good parts author Douglas Crockford. See </w:t>
      </w:r>
      <w:hyperlink r:id="rId9" w:history="1">
        <w:r w:rsidR="00EC3B8C" w:rsidRPr="00C64C60">
          <w:rPr>
            <w:rStyle w:val="Hyperlink"/>
            <w:rFonts w:cs="Arial"/>
            <w:i/>
            <w:color w:val="1F497D"/>
          </w:rPr>
          <w:t>http://javascript.crockford.com/</w:t>
        </w:r>
      </w:hyperlink>
      <w:r w:rsidR="00062079">
        <w:rPr>
          <w:rFonts w:cs="Arial"/>
          <w:i/>
          <w:color w:val="1F497D"/>
        </w:rPr>
        <w:t xml:space="preserve"> </w:t>
      </w:r>
      <w:r w:rsidR="00455E73">
        <w:rPr>
          <w:rFonts w:cs="Arial"/>
          <w:i/>
          <w:color w:val="1F497D"/>
        </w:rPr>
        <w:t>. MV* structural pattern. Module and revealing Module pattern. Namespace</w:t>
      </w:r>
      <w:r w:rsidR="000E67D0">
        <w:rPr>
          <w:rFonts w:cs="Arial"/>
          <w:i/>
          <w:color w:val="1F497D"/>
        </w:rPr>
        <w:t>.</w:t>
      </w:r>
    </w:p>
    <w:p w14:paraId="1C576D57" w14:textId="3216C54D" w:rsidR="00746D18" w:rsidRPr="00746D18" w:rsidRDefault="00746D18" w:rsidP="0065376A">
      <w:pPr>
        <w:numPr>
          <w:ilvl w:val="0"/>
          <w:numId w:val="5"/>
        </w:numPr>
        <w:autoSpaceDE w:val="0"/>
        <w:autoSpaceDN w:val="0"/>
        <w:adjustRightInd w:val="0"/>
        <w:spacing w:after="240"/>
        <w:ind w:left="680" w:hanging="680"/>
        <w:rPr>
          <w:rFonts w:cs="Arial"/>
          <w:color w:val="000000"/>
        </w:rPr>
      </w:pPr>
      <w:r w:rsidRPr="00746D18">
        <w:rPr>
          <w:rFonts w:cs="Arial"/>
          <w:color w:val="000000"/>
        </w:rPr>
        <w:t xml:space="preserve">Design and code programs and user interfaces which conform to recognised standards. </w:t>
      </w:r>
      <w:r w:rsidR="00062079">
        <w:rPr>
          <w:rFonts w:cs="Arial"/>
          <w:color w:val="000000"/>
        </w:rPr>
        <w:br/>
      </w:r>
      <w:r w:rsidR="003E1C32" w:rsidRPr="00C64C60">
        <w:rPr>
          <w:rFonts w:cs="Arial"/>
          <w:i/>
          <w:color w:val="1F497D"/>
        </w:rPr>
        <w:t>==</w:t>
      </w:r>
      <w:r w:rsidR="008711D5">
        <w:rPr>
          <w:rFonts w:cs="Arial"/>
          <w:i/>
          <w:color w:val="1F497D"/>
        </w:rPr>
        <w:t>= make sure your code passes JSL</w:t>
      </w:r>
      <w:r w:rsidR="003E1C32" w:rsidRPr="00C64C60">
        <w:rPr>
          <w:rFonts w:cs="Arial"/>
          <w:i/>
          <w:color w:val="1F497D"/>
        </w:rPr>
        <w:t>int</w:t>
      </w:r>
      <w:r w:rsidR="00A53BBB" w:rsidRPr="00C64C60">
        <w:rPr>
          <w:rFonts w:cs="Arial"/>
          <w:i/>
          <w:color w:val="1F497D"/>
        </w:rPr>
        <w:t xml:space="preserve">. Make sure your html is valid. Provide error trapping </w:t>
      </w:r>
      <w:r w:rsidR="00D11D2D">
        <w:rPr>
          <w:rFonts w:cs="Arial"/>
          <w:i/>
          <w:color w:val="1F497D"/>
        </w:rPr>
        <w:t xml:space="preserve">when necessary. Apply </w:t>
      </w:r>
      <w:r w:rsidR="009954E2">
        <w:rPr>
          <w:rFonts w:cs="Arial"/>
          <w:i/>
          <w:color w:val="1F497D"/>
        </w:rPr>
        <w:t xml:space="preserve">OOP </w:t>
      </w:r>
      <w:r w:rsidR="00D11D2D">
        <w:rPr>
          <w:rFonts w:cs="Arial"/>
          <w:i/>
          <w:color w:val="1F497D"/>
        </w:rPr>
        <w:t>principles and MV* structural pattern.</w:t>
      </w:r>
      <w:r w:rsidR="003E1C32" w:rsidRPr="00C64C60">
        <w:rPr>
          <w:rFonts w:cs="Arial"/>
          <w:i/>
          <w:color w:val="1F497D"/>
        </w:rPr>
        <w:t xml:space="preserve"> </w:t>
      </w:r>
    </w:p>
    <w:p w14:paraId="610A75ED" w14:textId="77777777" w:rsidR="002C4A3E" w:rsidRPr="00934C67" w:rsidRDefault="00D212D5" w:rsidP="0057179D">
      <w:pPr>
        <w:pStyle w:val="Heading1"/>
        <w:jc w:val="both"/>
        <w:rPr>
          <w:sz w:val="22"/>
          <w:szCs w:val="22"/>
        </w:rPr>
      </w:pPr>
      <w:r>
        <w:br w:type="page"/>
      </w:r>
      <w:r w:rsidR="00677A9C" w:rsidRPr="00934C67">
        <w:rPr>
          <w:sz w:val="22"/>
          <w:szCs w:val="22"/>
        </w:rPr>
        <w:lastRenderedPageBreak/>
        <w:t>TASK</w:t>
      </w:r>
    </w:p>
    <w:p w14:paraId="261E06B4" w14:textId="77777777" w:rsidR="00934C67" w:rsidRDefault="00934C67" w:rsidP="0057179D">
      <w:pPr>
        <w:spacing w:after="200" w:line="276" w:lineRule="auto"/>
        <w:jc w:val="both"/>
      </w:pPr>
    </w:p>
    <w:p w14:paraId="365DFF3C" w14:textId="2E9BEF45" w:rsidR="008D0342" w:rsidRDefault="00677A9C" w:rsidP="0057179D">
      <w:pPr>
        <w:spacing w:after="200" w:line="276" w:lineRule="auto"/>
        <w:jc w:val="both"/>
      </w:pPr>
      <w:r>
        <w:t xml:space="preserve">You are to create a JavaScript and </w:t>
      </w:r>
      <w:r w:rsidR="002A0445">
        <w:t xml:space="preserve">HTML5 </w:t>
      </w:r>
      <w:r w:rsidR="006E7F3A">
        <w:t>app,</w:t>
      </w:r>
      <w:r>
        <w:t xml:space="preserve"> which</w:t>
      </w:r>
      <w:r w:rsidR="006E7F3A">
        <w:t xml:space="preserve"> can</w:t>
      </w:r>
      <w:r w:rsidR="009954E2">
        <w:t xml:space="preserve"> be</w:t>
      </w:r>
      <w:r w:rsidR="006E7F3A">
        <w:t xml:space="preserve"> </w:t>
      </w:r>
      <w:r>
        <w:t xml:space="preserve">run </w:t>
      </w:r>
      <w:r w:rsidR="00290B10">
        <w:t>with</w:t>
      </w:r>
      <w:r>
        <w:t xml:space="preserve"> the Chrome browser. </w:t>
      </w:r>
      <w:r w:rsidR="00584DBF">
        <w:t>(</w:t>
      </w:r>
      <w:r>
        <w:t xml:space="preserve">Cross-browser </w:t>
      </w:r>
      <w:r w:rsidR="008A7FB8">
        <w:t>portability is NOT required.</w:t>
      </w:r>
      <w:r w:rsidR="00584DBF">
        <w:t>)</w:t>
      </w:r>
      <w:r w:rsidR="008D0342">
        <w:t xml:space="preserve"> </w:t>
      </w:r>
      <w:r w:rsidR="009C6D32" w:rsidRPr="00942C8B">
        <w:t>The application for this assessment is a basic</w:t>
      </w:r>
      <w:r w:rsidR="00290B10" w:rsidRPr="00942C8B">
        <w:t xml:space="preserve"> language (</w:t>
      </w:r>
      <w:r w:rsidR="00F60C57" w:rsidRPr="00942C8B">
        <w:t>Māori</w:t>
      </w:r>
      <w:r w:rsidR="00290B10" w:rsidRPr="00942C8B">
        <w:t>) learning app</w:t>
      </w:r>
      <w:r w:rsidR="008D0342">
        <w:t>.</w:t>
      </w:r>
      <w:r w:rsidR="00317466">
        <w:t xml:space="preserve"> </w:t>
      </w:r>
    </w:p>
    <w:p w14:paraId="5AB7BD0E" w14:textId="55DC975A" w:rsidR="00317466" w:rsidRPr="00317466" w:rsidRDefault="00317466" w:rsidP="0057179D">
      <w:pPr>
        <w:spacing w:after="200" w:line="276" w:lineRule="auto"/>
        <w:jc w:val="both"/>
        <w:rPr>
          <w:b/>
          <w:u w:val="single"/>
        </w:rPr>
      </w:pPr>
      <w:r w:rsidRPr="00317466">
        <w:rPr>
          <w:b/>
          <w:u w:val="single"/>
        </w:rPr>
        <w:t>THIS IS AN INDIVIDUAL ASSIGNMENT, NOT GROUP ASSIGNMENT.</w:t>
      </w:r>
    </w:p>
    <w:p w14:paraId="195DBBE9" w14:textId="4C076521" w:rsidR="004D6127" w:rsidRDefault="008D0342" w:rsidP="0057179D">
      <w:pPr>
        <w:spacing w:after="200" w:line="276" w:lineRule="auto"/>
        <w:jc w:val="both"/>
      </w:pPr>
      <w:r>
        <w:t xml:space="preserve">Many thanks to </w:t>
      </w:r>
      <w:r w:rsidRPr="00204AF7">
        <w:t xml:space="preserve">Te Puna Wānaka </w:t>
      </w:r>
      <w:r>
        <w:t>for providing some</w:t>
      </w:r>
      <w:r w:rsidR="004D6127">
        <w:t xml:space="preserve"> resource files including some</w:t>
      </w:r>
      <w:r>
        <w:t xml:space="preserve"> text files of comma delimited words – a list of </w:t>
      </w:r>
      <w:r w:rsidRPr="00942C8B">
        <w:t>Māori</w:t>
      </w:r>
      <w:r>
        <w:t xml:space="preserve"> words with each one followed by its English translation, e.g., ika, fish, maunga, mountain, etc.</w:t>
      </w:r>
      <w:r w:rsidR="004D6127">
        <w:t xml:space="preserve"> The pronunciation for some Maori words has also been provided in individual audio file (as amaoriword.wav). There are several image files provided (as amaoriword.jpg) as well.</w:t>
      </w:r>
      <w:r w:rsidR="00375102">
        <w:t xml:space="preserve"> These resource files are in </w:t>
      </w:r>
      <w:hyperlink r:id="rId10" w:history="1">
        <w:r w:rsidR="00375102" w:rsidRPr="00575825">
          <w:rPr>
            <w:rStyle w:val="Hyperlink"/>
          </w:rPr>
          <w:t xml:space="preserve">P:\FC\School of Computing\BICT\PR280\2014 </w:t>
        </w:r>
        <w:r w:rsidR="007413F8" w:rsidRPr="00575825">
          <w:rPr>
            <w:rStyle w:val="Hyperlink"/>
          </w:rPr>
          <w:t>Māori</w:t>
        </w:r>
        <w:r w:rsidR="00375102" w:rsidRPr="00575825">
          <w:rPr>
            <w:rStyle w:val="Hyperlink"/>
          </w:rPr>
          <w:t xml:space="preserve"> language app</w:t>
        </w:r>
      </w:hyperlink>
      <w:r w:rsidR="009954E2">
        <w:t>. You may have more resource</w:t>
      </w:r>
      <w:r w:rsidR="00375102">
        <w:t>s if necessary. Please let your tutor know if you need extra resources.</w:t>
      </w:r>
    </w:p>
    <w:p w14:paraId="19B0D3BF" w14:textId="144B2D23" w:rsidR="009954E2" w:rsidRPr="00942C8B" w:rsidRDefault="009954E2" w:rsidP="009954E2">
      <w:pPr>
        <w:spacing w:after="200" w:line="276" w:lineRule="auto"/>
        <w:jc w:val="both"/>
      </w:pPr>
      <w:r>
        <w:t xml:space="preserve">There are </w:t>
      </w:r>
      <w:r w:rsidRPr="00E32285">
        <w:rPr>
          <w:b/>
          <w:u w:val="single"/>
        </w:rPr>
        <w:t>SHOULD</w:t>
      </w:r>
      <w:r>
        <w:t xml:space="preserve"> and </w:t>
      </w:r>
      <w:r w:rsidRPr="00E32285">
        <w:rPr>
          <w:b/>
          <w:u w:val="single"/>
        </w:rPr>
        <w:t>MAY</w:t>
      </w:r>
      <w:r>
        <w:t xml:space="preserve"> tasks as described </w:t>
      </w:r>
      <w:r>
        <w:t>below</w:t>
      </w:r>
      <w:r>
        <w:t xml:space="preserve">. Every student must do </w:t>
      </w:r>
      <w:r w:rsidRPr="00E32285">
        <w:rPr>
          <w:b/>
          <w:u w:val="single"/>
        </w:rPr>
        <w:t>SHOULD</w:t>
      </w:r>
      <w:r w:rsidRPr="00E32285">
        <w:t xml:space="preserve"> </w:t>
      </w:r>
      <w:r>
        <w:t xml:space="preserve">tasks. </w:t>
      </w:r>
      <w:r w:rsidRPr="00E32285">
        <w:rPr>
          <w:b/>
          <w:u w:val="single"/>
        </w:rPr>
        <w:t>MAY</w:t>
      </w:r>
      <w:r>
        <w:t xml:space="preserve"> tasks are only for students who would like to have </w:t>
      </w:r>
      <w:r w:rsidR="00FD0FE7">
        <w:t>some</w:t>
      </w:r>
      <w:r w:rsidR="00FD0FE7">
        <w:t xml:space="preserve"> </w:t>
      </w:r>
      <w:r>
        <w:t xml:space="preserve">extra </w:t>
      </w:r>
      <w:r w:rsidR="00FD0FE7">
        <w:t xml:space="preserve">challenges and </w:t>
      </w:r>
      <w:r>
        <w:t>marks.</w:t>
      </w:r>
    </w:p>
    <w:p w14:paraId="005E5A06" w14:textId="28CA9E0B" w:rsidR="00A62840" w:rsidRDefault="004662F4" w:rsidP="0057179D">
      <w:pPr>
        <w:spacing w:after="200" w:line="276" w:lineRule="auto"/>
        <w:jc w:val="both"/>
      </w:pPr>
      <w:r>
        <w:t>The</w:t>
      </w:r>
      <w:r w:rsidR="00375102">
        <w:t xml:space="preserve"> app</w:t>
      </w:r>
      <w:r w:rsidR="008F7E18">
        <w:t xml:space="preserve"> </w:t>
      </w:r>
      <w:r w:rsidR="008F7E18" w:rsidRPr="00A62840">
        <w:rPr>
          <w:b/>
          <w:u w:val="single"/>
        </w:rPr>
        <w:t>should</w:t>
      </w:r>
      <w:r w:rsidR="008F7E18">
        <w:t xml:space="preserve"> be able to load all necessary information </w:t>
      </w:r>
      <w:r w:rsidR="00A62840">
        <w:t>first</w:t>
      </w:r>
      <w:r w:rsidR="008F7E18">
        <w:t>, then based on the loaded information generate</w:t>
      </w:r>
      <w:r w:rsidR="00290B10" w:rsidRPr="00942C8B">
        <w:t xml:space="preserve"> quizzes</w:t>
      </w:r>
      <w:r w:rsidR="00DB10D2" w:rsidRPr="00942C8B">
        <w:t xml:space="preserve"> to let users match</w:t>
      </w:r>
      <w:r w:rsidR="00F60C57" w:rsidRPr="00942C8B">
        <w:t xml:space="preserve"> written form/ pronunciation of Māori words</w:t>
      </w:r>
      <w:r w:rsidR="007361B1" w:rsidRPr="00942C8B">
        <w:t xml:space="preserve"> with written </w:t>
      </w:r>
      <w:r w:rsidR="00A11608" w:rsidRPr="00942C8B">
        <w:t>English words/ pictures.</w:t>
      </w:r>
      <w:r w:rsidR="00F26C8F">
        <w:t xml:space="preserve"> The questions and the</w:t>
      </w:r>
      <w:r w:rsidR="005C5769">
        <w:t>ir</w:t>
      </w:r>
      <w:r w:rsidR="00F26C8F">
        <w:t xml:space="preserve"> </w:t>
      </w:r>
      <w:r w:rsidR="004538CC">
        <w:t>multiple</w:t>
      </w:r>
      <w:r w:rsidR="00F26C8F">
        <w:t xml:space="preserve"> choices in a quiz </w:t>
      </w:r>
      <w:r w:rsidR="00F26C8F" w:rsidRPr="0057179D">
        <w:rPr>
          <w:b/>
          <w:u w:val="single"/>
        </w:rPr>
        <w:t>should</w:t>
      </w:r>
      <w:r w:rsidR="00F26C8F">
        <w:t xml:space="preserve"> be generated randomly.</w:t>
      </w:r>
      <w:r w:rsidR="00B40DB1">
        <w:t xml:space="preserve"> A qui</w:t>
      </w:r>
      <w:r w:rsidR="00241C73">
        <w:t xml:space="preserve">z </w:t>
      </w:r>
      <w:r w:rsidR="00B40DB1" w:rsidRPr="0057179D">
        <w:rPr>
          <w:b/>
          <w:u w:val="single"/>
        </w:rPr>
        <w:t>should not</w:t>
      </w:r>
      <w:r w:rsidR="00B40DB1">
        <w:t xml:space="preserve"> have duplicated </w:t>
      </w:r>
      <w:r w:rsidR="002A201A">
        <w:t>que</w:t>
      </w:r>
      <w:r w:rsidR="00AE7DD0">
        <w:t xml:space="preserve">stions, while a question </w:t>
      </w:r>
      <w:r w:rsidR="00AE7DD0" w:rsidRPr="0057179D">
        <w:rPr>
          <w:b/>
          <w:u w:val="single"/>
        </w:rPr>
        <w:t>should not</w:t>
      </w:r>
      <w:r w:rsidR="002A201A">
        <w:t xml:space="preserve"> have </w:t>
      </w:r>
      <w:r w:rsidR="00B40DB1">
        <w:t xml:space="preserve">duplicated </w:t>
      </w:r>
      <w:r w:rsidR="002A201A">
        <w:t>choices.</w:t>
      </w:r>
      <w:r w:rsidR="00F26C8F">
        <w:t xml:space="preserve"> The displaying order of the choices</w:t>
      </w:r>
      <w:r w:rsidR="001C1725">
        <w:t xml:space="preserve"> within a question</w:t>
      </w:r>
      <w:r w:rsidR="00F26C8F">
        <w:t xml:space="preserve"> </w:t>
      </w:r>
      <w:r w:rsidR="00F26C8F" w:rsidRPr="0057179D">
        <w:rPr>
          <w:b/>
          <w:u w:val="single"/>
        </w:rPr>
        <w:t>should</w:t>
      </w:r>
      <w:r w:rsidR="00F26C8F">
        <w:t xml:space="preserve"> be random as well. </w:t>
      </w:r>
      <w:r w:rsidR="00CC17C0">
        <w:t>(</w:t>
      </w:r>
      <w:r w:rsidR="003136A1">
        <w:t>E</w:t>
      </w:r>
      <w:r w:rsidR="00CC17C0">
        <w:t xml:space="preserve">.g., </w:t>
      </w:r>
      <w:r w:rsidR="003A367E">
        <w:t xml:space="preserve">Choice B </w:t>
      </w:r>
      <w:r w:rsidR="003A367E" w:rsidRPr="0057179D">
        <w:rPr>
          <w:b/>
          <w:u w:val="single"/>
        </w:rPr>
        <w:t>cannot</w:t>
      </w:r>
      <w:r w:rsidR="003A367E">
        <w:t xml:space="preserve"> always be the correct answer for each generated question.</w:t>
      </w:r>
      <w:r w:rsidR="00CC17C0">
        <w:t>)</w:t>
      </w:r>
      <w:r w:rsidR="00A11608" w:rsidRPr="00942C8B">
        <w:t xml:space="preserve"> After</w:t>
      </w:r>
      <w:r w:rsidR="008F7E18">
        <w:t xml:space="preserve"> </w:t>
      </w:r>
      <w:r w:rsidR="00A11608" w:rsidRPr="00942C8B">
        <w:t xml:space="preserve">a quiz </w:t>
      </w:r>
      <w:r w:rsidR="008F7E18">
        <w:t xml:space="preserve">consisted </w:t>
      </w:r>
      <w:r w:rsidR="00A11608" w:rsidRPr="00942C8B">
        <w:t>of several matching questions</w:t>
      </w:r>
      <w:r w:rsidR="008F7E18">
        <w:t xml:space="preserve"> has been completed</w:t>
      </w:r>
      <w:r w:rsidR="005B733E">
        <w:t xml:space="preserve"> by a user</w:t>
      </w:r>
      <w:r w:rsidR="00A11608" w:rsidRPr="00942C8B">
        <w:t>, the app</w:t>
      </w:r>
      <w:r>
        <w:t xml:space="preserve"> </w:t>
      </w:r>
      <w:r w:rsidRPr="0057179D">
        <w:rPr>
          <w:b/>
          <w:u w:val="single"/>
        </w:rPr>
        <w:t>should</w:t>
      </w:r>
      <w:r>
        <w:t xml:space="preserve"> </w:t>
      </w:r>
      <w:r w:rsidR="00A11608" w:rsidRPr="00942C8B">
        <w:t>display the result</w:t>
      </w:r>
      <w:r w:rsidR="0011031A">
        <w:t xml:space="preserve"> of this attempt</w:t>
      </w:r>
      <w:r w:rsidR="00A718D4" w:rsidRPr="00942C8B">
        <w:t xml:space="preserve"> in terms of accuracy and speed.</w:t>
      </w:r>
      <w:r>
        <w:t xml:space="preserve"> </w:t>
      </w:r>
      <w:r w:rsidR="00A62840">
        <w:t xml:space="preserve">The app </w:t>
      </w:r>
      <w:r w:rsidR="00A62840" w:rsidRPr="0057179D">
        <w:rPr>
          <w:b/>
          <w:u w:val="single"/>
        </w:rPr>
        <w:t>should</w:t>
      </w:r>
      <w:r w:rsidR="00A62840">
        <w:t xml:space="preserve"> allow the user to store this result in the local storage.</w:t>
      </w:r>
    </w:p>
    <w:p w14:paraId="0D3CC0D5" w14:textId="50539EA6" w:rsidR="006E7F3A" w:rsidRDefault="003060AA" w:rsidP="0057179D">
      <w:pPr>
        <w:spacing w:after="200" w:line="276" w:lineRule="auto"/>
        <w:jc w:val="both"/>
      </w:pPr>
      <w:r>
        <w:t xml:space="preserve">The app </w:t>
      </w:r>
      <w:r w:rsidRPr="00E32285">
        <w:rPr>
          <w:b/>
          <w:u w:val="single"/>
        </w:rPr>
        <w:t>may</w:t>
      </w:r>
      <w:r>
        <w:t xml:space="preserve"> be a Chrome app. </w:t>
      </w:r>
      <w:r w:rsidR="004662F4">
        <w:t xml:space="preserve">The app </w:t>
      </w:r>
      <w:r w:rsidR="004662F4" w:rsidRPr="003136A1">
        <w:rPr>
          <w:b/>
          <w:u w:val="single"/>
        </w:rPr>
        <w:t>may</w:t>
      </w:r>
      <w:r w:rsidR="00A62840">
        <w:t xml:space="preserve"> </w:t>
      </w:r>
      <w:r w:rsidR="004662F4">
        <w:t xml:space="preserve">allow a user to publish a result </w:t>
      </w:r>
      <w:r w:rsidR="001D278D">
        <w:t xml:space="preserve">with additional comment written by the user </w:t>
      </w:r>
      <w:r w:rsidR="004662F4">
        <w:t xml:space="preserve">to </w:t>
      </w:r>
      <w:r w:rsidR="00B83216">
        <w:t xml:space="preserve">the personal </w:t>
      </w:r>
      <w:r w:rsidR="00575136">
        <w:t>Facebook</w:t>
      </w:r>
      <w:r w:rsidR="00B83216">
        <w:t>/ twitter page of this user.</w:t>
      </w:r>
      <w:r w:rsidR="00A62840">
        <w:t xml:space="preserve"> The app </w:t>
      </w:r>
      <w:r w:rsidR="00A62840" w:rsidRPr="00A62840">
        <w:rPr>
          <w:b/>
          <w:u w:val="single"/>
        </w:rPr>
        <w:t>may</w:t>
      </w:r>
      <w:r w:rsidR="00A62840">
        <w:t xml:space="preserve"> </w:t>
      </w:r>
      <w:r w:rsidR="00B07FCE">
        <w:t>record the latest several results, calculate and display some statistics showing the learning progress of the user.</w:t>
      </w:r>
      <w:r w:rsidR="00E32285">
        <w:t xml:space="preserve"> </w:t>
      </w:r>
      <w:r>
        <w:t xml:space="preserve">The app </w:t>
      </w:r>
      <w:r w:rsidRPr="003060AA">
        <w:rPr>
          <w:b/>
          <w:u w:val="single"/>
        </w:rPr>
        <w:t>may</w:t>
      </w:r>
      <w:r>
        <w:t xml:space="preserve"> also be able to set on and off a time limit to answer each question in a quiz.</w:t>
      </w:r>
    </w:p>
    <w:p w14:paraId="6770BDE8" w14:textId="5996C835" w:rsidR="00A718D4" w:rsidRDefault="004A17D9" w:rsidP="0057179D">
      <w:pPr>
        <w:spacing w:after="200" w:line="276" w:lineRule="auto"/>
        <w:jc w:val="both"/>
      </w:pPr>
      <w:r>
        <w:t>The</w:t>
      </w:r>
      <w:r w:rsidR="00122A8F">
        <w:t xml:space="preserve"> development of this</w:t>
      </w:r>
      <w:r>
        <w:t xml:space="preserve"> app should reflect as much as you can on what has been taught in this course during this semester. For example:</w:t>
      </w:r>
    </w:p>
    <w:p w14:paraId="088B8587" w14:textId="6B8E5193" w:rsidR="00122A8F" w:rsidRDefault="00122A8F" w:rsidP="0057179D">
      <w:pPr>
        <w:numPr>
          <w:ilvl w:val="0"/>
          <w:numId w:val="13"/>
        </w:numPr>
        <w:spacing w:after="200"/>
        <w:jc w:val="both"/>
      </w:pPr>
      <w:r>
        <w:t>Use of PSP</w:t>
      </w:r>
    </w:p>
    <w:p w14:paraId="3A4B9D04" w14:textId="1A9B8A41" w:rsidR="004A17D9" w:rsidRDefault="004A17D9" w:rsidP="0057179D">
      <w:pPr>
        <w:numPr>
          <w:ilvl w:val="0"/>
          <w:numId w:val="13"/>
        </w:numPr>
        <w:spacing w:after="200"/>
        <w:jc w:val="both"/>
      </w:pPr>
      <w:r>
        <w:t>Use of localStorage</w:t>
      </w:r>
    </w:p>
    <w:p w14:paraId="12129523" w14:textId="11AEA677" w:rsidR="004A17D9" w:rsidRDefault="004A17D9" w:rsidP="0057179D">
      <w:pPr>
        <w:numPr>
          <w:ilvl w:val="0"/>
          <w:numId w:val="13"/>
        </w:numPr>
        <w:spacing w:after="200"/>
        <w:jc w:val="both"/>
      </w:pPr>
      <w:r>
        <w:t xml:space="preserve">Prototype-based </w:t>
      </w:r>
      <w:r w:rsidR="001C1725">
        <w:t>OOP</w:t>
      </w:r>
    </w:p>
    <w:p w14:paraId="6DF01CEE" w14:textId="6D5A0EAB" w:rsidR="004A17D9" w:rsidRDefault="004A17D9" w:rsidP="0057179D">
      <w:pPr>
        <w:numPr>
          <w:ilvl w:val="0"/>
          <w:numId w:val="13"/>
        </w:numPr>
        <w:spacing w:after="200"/>
        <w:jc w:val="both"/>
      </w:pPr>
      <w:r>
        <w:t>Use of MVC structural pattern</w:t>
      </w:r>
    </w:p>
    <w:p w14:paraId="4DDC63D2" w14:textId="430DC1EF" w:rsidR="00122A8F" w:rsidRDefault="00122A8F" w:rsidP="0057179D">
      <w:pPr>
        <w:numPr>
          <w:ilvl w:val="0"/>
          <w:numId w:val="13"/>
        </w:numPr>
        <w:spacing w:after="200"/>
        <w:jc w:val="both"/>
      </w:pPr>
      <w:r>
        <w:t>Use of Jasmine-based tests</w:t>
      </w:r>
    </w:p>
    <w:p w14:paraId="1AEE4D07" w14:textId="01D5D71A" w:rsidR="00122A8F" w:rsidRPr="00942C8B" w:rsidRDefault="00122A8F" w:rsidP="0057179D">
      <w:pPr>
        <w:numPr>
          <w:ilvl w:val="0"/>
          <w:numId w:val="13"/>
        </w:numPr>
        <w:spacing w:after="200"/>
        <w:jc w:val="both"/>
      </w:pPr>
      <w:r>
        <w:t>Use of JSLint coding standard</w:t>
      </w:r>
    </w:p>
    <w:p w14:paraId="06C87A18" w14:textId="1469F588" w:rsidR="00003FDB" w:rsidRDefault="00003FDB" w:rsidP="0057179D">
      <w:pPr>
        <w:spacing w:after="200" w:line="276" w:lineRule="auto"/>
        <w:jc w:val="both"/>
      </w:pPr>
      <w:r>
        <w:t xml:space="preserve">There are too many possible types of matching you can use to generate a quiz. To simplify this assignment, each student is only required to </w:t>
      </w:r>
      <w:r w:rsidR="001376C1">
        <w:t>implement</w:t>
      </w:r>
      <w:r>
        <w:t xml:space="preserve"> one type of matching.</w:t>
      </w:r>
      <w:r w:rsidR="001C1725">
        <w:t xml:space="preserve"> It has been allocated</w:t>
      </w:r>
      <w:r w:rsidR="001376C1">
        <w:t xml:space="preserve"> that</w:t>
      </w:r>
      <w:r>
        <w:t xml:space="preserve"> </w:t>
      </w:r>
      <w:r w:rsidR="001376C1">
        <w:t>which student implements which type of matching.</w:t>
      </w:r>
      <w:r w:rsidR="00A23D46">
        <w:t xml:space="preserve"> Please do your allocated matching question based on the following list: </w:t>
      </w:r>
    </w:p>
    <w:p w14:paraId="2D51EB59" w14:textId="416E6C80" w:rsidR="001376C1" w:rsidRDefault="001376C1" w:rsidP="0057179D">
      <w:pPr>
        <w:pStyle w:val="ListParagraph"/>
        <w:numPr>
          <w:ilvl w:val="0"/>
          <w:numId w:val="14"/>
        </w:numPr>
        <w:spacing w:after="200" w:line="276" w:lineRule="auto"/>
        <w:jc w:val="both"/>
      </w:pPr>
      <w:r>
        <w:lastRenderedPageBreak/>
        <w:t xml:space="preserve">Matching written English words to a written </w:t>
      </w:r>
      <w:r w:rsidRPr="00942C8B">
        <w:t>Māori</w:t>
      </w:r>
      <w:r>
        <w:t xml:space="preserve"> word given</w:t>
      </w:r>
    </w:p>
    <w:p w14:paraId="21DD23FD" w14:textId="7893AF52" w:rsidR="003E35F4" w:rsidRDefault="00C1324F" w:rsidP="0057179D">
      <w:pPr>
        <w:pStyle w:val="ListParagraph"/>
        <w:spacing w:after="200" w:line="276" w:lineRule="auto"/>
        <w:jc w:val="both"/>
      </w:pPr>
      <w:r>
        <w:t xml:space="preserve">Gervis Chen, Matthew Cunningham, Nick Handley, Jacob McPhail, Thomas Sturman </w:t>
      </w:r>
    </w:p>
    <w:p w14:paraId="4A3DD703" w14:textId="505B3B83" w:rsidR="001376C1" w:rsidRDefault="001376C1" w:rsidP="0057179D">
      <w:pPr>
        <w:pStyle w:val="ListParagraph"/>
        <w:numPr>
          <w:ilvl w:val="0"/>
          <w:numId w:val="14"/>
        </w:numPr>
        <w:spacing w:after="200" w:line="276" w:lineRule="auto"/>
        <w:jc w:val="both"/>
      </w:pPr>
      <w:r>
        <w:t xml:space="preserve">Matching written </w:t>
      </w:r>
      <w:r w:rsidRPr="00942C8B">
        <w:t>Māori</w:t>
      </w:r>
      <w:r>
        <w:t xml:space="preserve"> words to a written English word given</w:t>
      </w:r>
    </w:p>
    <w:p w14:paraId="207E21A3" w14:textId="22694F34" w:rsidR="003E35F4" w:rsidRDefault="00C1324F" w:rsidP="0057179D">
      <w:pPr>
        <w:pStyle w:val="ListParagraph"/>
        <w:spacing w:after="200" w:line="276" w:lineRule="auto"/>
        <w:jc w:val="both"/>
      </w:pPr>
      <w:r>
        <w:t xml:space="preserve">Michael Elcock, </w:t>
      </w:r>
      <w:r w:rsidR="003E35F4">
        <w:t>Harrison Lim, Norman Saruchera</w:t>
      </w:r>
      <w:r>
        <w:t>, Seng Kai Wong</w:t>
      </w:r>
      <w:r w:rsidR="003E35F4">
        <w:t>, Hayden Wrathall</w:t>
      </w:r>
    </w:p>
    <w:p w14:paraId="78E04F9D" w14:textId="43B2BB4D" w:rsidR="001376C1" w:rsidRDefault="001376C1" w:rsidP="0057179D">
      <w:pPr>
        <w:pStyle w:val="ListParagraph"/>
        <w:numPr>
          <w:ilvl w:val="0"/>
          <w:numId w:val="14"/>
        </w:numPr>
        <w:spacing w:after="200" w:line="276" w:lineRule="auto"/>
        <w:jc w:val="both"/>
      </w:pPr>
      <w:r>
        <w:t xml:space="preserve">Matching written English words to a spoken </w:t>
      </w:r>
      <w:r w:rsidRPr="00942C8B">
        <w:t>Māori</w:t>
      </w:r>
      <w:r>
        <w:t xml:space="preserve"> word given</w:t>
      </w:r>
    </w:p>
    <w:p w14:paraId="01C8A148" w14:textId="17B2FE1F" w:rsidR="003E35F4" w:rsidRDefault="00C1324F" w:rsidP="0057179D">
      <w:pPr>
        <w:pStyle w:val="ListParagraph"/>
        <w:spacing w:after="200" w:line="276" w:lineRule="auto"/>
        <w:jc w:val="both"/>
      </w:pPr>
      <w:r>
        <w:t xml:space="preserve">Todd Fussell, </w:t>
      </w:r>
      <w:r w:rsidR="003E35F4">
        <w:t>Justin Nijdam, Aston Rees</w:t>
      </w:r>
      <w:r>
        <w:t>, Andy Turner</w:t>
      </w:r>
      <w:r w:rsidR="003E35F4">
        <w:t>, William Woo</w:t>
      </w:r>
      <w:r w:rsidR="00915F56">
        <w:t xml:space="preserve"> </w:t>
      </w:r>
    </w:p>
    <w:p w14:paraId="5C26485B" w14:textId="232103CE" w:rsidR="001376C1" w:rsidRDefault="001376C1" w:rsidP="0057179D">
      <w:pPr>
        <w:pStyle w:val="ListParagraph"/>
        <w:numPr>
          <w:ilvl w:val="0"/>
          <w:numId w:val="14"/>
        </w:numPr>
        <w:spacing w:after="200" w:line="276" w:lineRule="auto"/>
        <w:jc w:val="both"/>
      </w:pPr>
      <w:r>
        <w:t xml:space="preserve">Matching spoken </w:t>
      </w:r>
      <w:r w:rsidRPr="00942C8B">
        <w:t>Māori</w:t>
      </w:r>
      <w:r>
        <w:t xml:space="preserve"> words to a written English word given</w:t>
      </w:r>
    </w:p>
    <w:p w14:paraId="3BBA561C" w14:textId="2B294729" w:rsidR="003E35F4" w:rsidRDefault="00C1324F" w:rsidP="0057179D">
      <w:pPr>
        <w:pStyle w:val="ListParagraph"/>
        <w:spacing w:after="200" w:line="276" w:lineRule="auto"/>
        <w:jc w:val="both"/>
      </w:pPr>
      <w:r>
        <w:t xml:space="preserve">Michael Barr, Zachery Christensen, Daniel Sluiter, Charles Bong, </w:t>
      </w:r>
      <w:r w:rsidR="00915F56">
        <w:t xml:space="preserve">Andrew Yap </w:t>
      </w:r>
    </w:p>
    <w:p w14:paraId="4531D0B8" w14:textId="5EFCEE9F" w:rsidR="001376C1" w:rsidRDefault="001376C1" w:rsidP="0057179D">
      <w:pPr>
        <w:pStyle w:val="ListParagraph"/>
        <w:numPr>
          <w:ilvl w:val="0"/>
          <w:numId w:val="14"/>
        </w:numPr>
        <w:spacing w:after="200" w:line="276" w:lineRule="auto"/>
        <w:jc w:val="both"/>
      </w:pPr>
      <w:r>
        <w:t xml:space="preserve">Matching spoken </w:t>
      </w:r>
      <w:r w:rsidRPr="00942C8B">
        <w:t>Māori</w:t>
      </w:r>
      <w:r>
        <w:t xml:space="preserve"> words to an image given</w:t>
      </w:r>
    </w:p>
    <w:p w14:paraId="196220EE" w14:textId="730AC0B9" w:rsidR="003E35F4" w:rsidRDefault="00C1324F" w:rsidP="0057179D">
      <w:pPr>
        <w:pStyle w:val="ListParagraph"/>
        <w:jc w:val="both"/>
      </w:pPr>
      <w:r>
        <w:t xml:space="preserve">Alex O’Keeffe, Jessica Pelayo, Alex Pithie, Chris Pope, </w:t>
      </w:r>
      <w:r w:rsidR="003E35F4">
        <w:t>Nathan Sinclair</w:t>
      </w:r>
    </w:p>
    <w:p w14:paraId="00535EA2" w14:textId="77777777" w:rsidR="003E35F4" w:rsidRDefault="003E35F4" w:rsidP="0057179D">
      <w:pPr>
        <w:pStyle w:val="ListParagraph"/>
        <w:spacing w:after="200" w:line="276" w:lineRule="auto"/>
        <w:jc w:val="both"/>
      </w:pPr>
    </w:p>
    <w:p w14:paraId="04F4FBCE" w14:textId="77777777" w:rsidR="00003FDB" w:rsidRDefault="00003FDB" w:rsidP="0057179D">
      <w:pPr>
        <w:spacing w:after="200" w:line="276" w:lineRule="auto"/>
        <w:jc w:val="both"/>
      </w:pPr>
    </w:p>
    <w:p w14:paraId="2DD48F8E" w14:textId="3DADAD74" w:rsidR="00010C17" w:rsidRDefault="00010C17" w:rsidP="0057179D">
      <w:pPr>
        <w:spacing w:after="200" w:line="276" w:lineRule="auto"/>
        <w:jc w:val="both"/>
      </w:pPr>
      <w:r>
        <w:t>You are allowed to search online and discuss with each other for ideas and help BUT you must not copy code – from online sources or other people.</w:t>
      </w:r>
    </w:p>
    <w:p w14:paraId="4E93F8C7" w14:textId="77777777" w:rsidR="00010C17" w:rsidRDefault="00010C17" w:rsidP="0057179D">
      <w:pPr>
        <w:spacing w:after="200" w:line="276" w:lineRule="auto"/>
        <w:jc w:val="both"/>
      </w:pPr>
      <w:r>
        <w:t xml:space="preserve">You are expected to spend about 25 hours on this assessment. </w:t>
      </w:r>
    </w:p>
    <w:p w14:paraId="19B6D8CF" w14:textId="77777777" w:rsidR="006E7F3A" w:rsidRPr="00010C17" w:rsidRDefault="006E7F3A" w:rsidP="0057179D">
      <w:pPr>
        <w:spacing w:after="200"/>
        <w:jc w:val="both"/>
      </w:pPr>
    </w:p>
    <w:p w14:paraId="16271E1B" w14:textId="260949C5" w:rsidR="00DB10D2" w:rsidRPr="00934C67" w:rsidRDefault="00DE7D14" w:rsidP="0057179D">
      <w:pPr>
        <w:pStyle w:val="Heading1"/>
        <w:jc w:val="both"/>
        <w:rPr>
          <w:sz w:val="22"/>
          <w:szCs w:val="22"/>
        </w:rPr>
      </w:pPr>
      <w:r>
        <w:rPr>
          <w:caps w:val="0"/>
          <w:sz w:val="22"/>
          <w:szCs w:val="22"/>
          <w:lang w:val="en-US"/>
        </w:rPr>
        <w:t>POSSIBLY USEFUL LINKS</w:t>
      </w:r>
      <w:r w:rsidRPr="00934C67">
        <w:rPr>
          <w:caps w:val="0"/>
          <w:sz w:val="22"/>
          <w:szCs w:val="22"/>
        </w:rPr>
        <w:t>:</w:t>
      </w:r>
    </w:p>
    <w:p w14:paraId="68F3FC48" w14:textId="77777777" w:rsidR="00934C67" w:rsidRDefault="00934C67" w:rsidP="009C6D32">
      <w:pPr>
        <w:spacing w:after="200"/>
      </w:pPr>
    </w:p>
    <w:p w14:paraId="00D17F9A" w14:textId="493098B3" w:rsidR="00F60C57" w:rsidRDefault="009535B4" w:rsidP="009C6D32">
      <w:pPr>
        <w:spacing w:after="200"/>
      </w:pPr>
      <w:hyperlink r:id="rId11" w:history="1">
        <w:r w:rsidR="00F60C57" w:rsidRPr="00661516">
          <w:rPr>
            <w:rStyle w:val="Hyperlink"/>
          </w:rPr>
          <w:t>www.studyspanish.com/vocabulary</w:t>
        </w:r>
      </w:hyperlink>
      <w:r w:rsidR="00F60C57">
        <w:t xml:space="preserve"> for ideas of similar functionality</w:t>
      </w:r>
    </w:p>
    <w:p w14:paraId="75BAA07C" w14:textId="73224EA3" w:rsidR="00DB10D2" w:rsidRDefault="009535B4" w:rsidP="009C6D32">
      <w:pPr>
        <w:spacing w:after="200"/>
      </w:pPr>
      <w:hyperlink r:id="rId12" w:history="1">
        <w:r w:rsidR="00F60C57" w:rsidRPr="00513990">
          <w:rPr>
            <w:rStyle w:val="Hyperlink"/>
          </w:rPr>
          <w:t>http://www.korero.maori.nz/forlearners/basics/quizzes</w:t>
        </w:r>
      </w:hyperlink>
      <w:r w:rsidR="00934C67">
        <w:t xml:space="preserve"> for ideas of similar functionality</w:t>
      </w:r>
    </w:p>
    <w:p w14:paraId="0AE47194" w14:textId="5BABCF0D" w:rsidR="00F60C57" w:rsidRDefault="009535B4" w:rsidP="009C6D32">
      <w:pPr>
        <w:spacing w:after="200"/>
      </w:pPr>
      <w:hyperlink r:id="rId13" w:history="1">
        <w:r w:rsidR="00F60C57" w:rsidRPr="00513990">
          <w:rPr>
            <w:rStyle w:val="Hyperlink"/>
          </w:rPr>
          <w:t>http://www.omniglot.com/writing/maori.htm</w:t>
        </w:r>
      </w:hyperlink>
      <w:r w:rsidR="00F60C57">
        <w:t xml:space="preserve"> for </w:t>
      </w:r>
      <w:r w:rsidR="00F60C57" w:rsidRPr="00F60C57">
        <w:t>Information about the Māori language and culture, and online lessons</w:t>
      </w:r>
    </w:p>
    <w:p w14:paraId="16A83E04" w14:textId="77777777" w:rsidR="006E7F3A" w:rsidRDefault="006E7F3A" w:rsidP="009C6D32">
      <w:pPr>
        <w:spacing w:after="200"/>
      </w:pPr>
    </w:p>
    <w:p w14:paraId="1DA5D5AA" w14:textId="37F49B31" w:rsidR="001742A8" w:rsidRDefault="00493186" w:rsidP="0057179D">
      <w:pPr>
        <w:spacing w:after="200" w:line="276" w:lineRule="auto"/>
        <w:jc w:val="both"/>
      </w:pPr>
      <w:r>
        <w:t>Additional requirements:</w:t>
      </w:r>
    </w:p>
    <w:p w14:paraId="7E028DC8" w14:textId="6D77736E" w:rsidR="001742A8" w:rsidRDefault="00A94EAC" w:rsidP="0057179D">
      <w:pPr>
        <w:spacing w:after="200" w:line="276" w:lineRule="auto"/>
        <w:jc w:val="both"/>
      </w:pPr>
      <w:r>
        <w:t xml:space="preserve">Follow the software life cycle model and software construction steps used for the Personal Software Process </w:t>
      </w:r>
      <w:r w:rsidR="00493186">
        <w:t>learnt and practiced during the PSP assignment</w:t>
      </w:r>
      <w:r>
        <w:t xml:space="preserve">. </w:t>
      </w:r>
      <w:r w:rsidR="001742A8">
        <w:t xml:space="preserve">You should plan to work in </w:t>
      </w:r>
      <w:r w:rsidR="00493186">
        <w:t>at least 3 PSP</w:t>
      </w:r>
      <w:r w:rsidR="001742A8">
        <w:t xml:space="preserve"> iterations. Within each iteration you should include planning, design, coding, debugging, testing</w:t>
      </w:r>
      <w:r w:rsidR="00493186">
        <w:t>,</w:t>
      </w:r>
      <w:r w:rsidR="001742A8">
        <w:t xml:space="preserve"> and post-mortem documentation.</w:t>
      </w:r>
      <w:r w:rsidR="00BC7364">
        <w:t xml:space="preserve"> The PSP documents are same as the ones you used in your PSP assignment, which should be found on the course Moodle site (</w:t>
      </w:r>
      <w:hyperlink r:id="rId14" w:history="1">
        <w:r w:rsidR="00BC7364" w:rsidRPr="006257D3">
          <w:rPr>
            <w:rStyle w:val="Hyperlink"/>
          </w:rPr>
          <w:t>http://moodle.cpit.ac.nz/mod/folder/view.php?id=269820</w:t>
        </w:r>
      </w:hyperlink>
      <w:r w:rsidR="00BC7364">
        <w:t xml:space="preserve">). </w:t>
      </w:r>
      <w:r w:rsidR="001742A8">
        <w:t>At the end of each iteration you should have a working ap</w:t>
      </w:r>
      <w:r w:rsidR="00114845">
        <w:t>p which includes</w:t>
      </w:r>
      <w:r w:rsidR="001742A8">
        <w:t xml:space="preserve"> incrementally more functionality each </w:t>
      </w:r>
      <w:r w:rsidR="00493186">
        <w:t>iteration</w:t>
      </w:r>
      <w:r w:rsidR="001742A8">
        <w:t xml:space="preserve">. (Pre-marking </w:t>
      </w:r>
      <w:r w:rsidR="00AC7F0F">
        <w:t>may</w:t>
      </w:r>
      <w:r w:rsidR="001742A8">
        <w:t xml:space="preserve"> be carried out weekly.)</w:t>
      </w:r>
    </w:p>
    <w:p w14:paraId="1A77C54D" w14:textId="77777777" w:rsidR="00BC7364" w:rsidRDefault="00BC7364" w:rsidP="00D039CE">
      <w:pPr>
        <w:spacing w:after="200" w:line="276" w:lineRule="auto"/>
        <w:jc w:val="both"/>
      </w:pPr>
    </w:p>
    <w:p w14:paraId="5DF60AA3" w14:textId="77777777" w:rsidR="001742A8" w:rsidRDefault="001742A8" w:rsidP="00D039CE">
      <w:pPr>
        <w:spacing w:after="200" w:line="276" w:lineRule="auto"/>
        <w:jc w:val="both"/>
      </w:pPr>
      <w:r>
        <w:t xml:space="preserve">The proportion of time you spend on activities within each </w:t>
      </w:r>
      <w:r w:rsidR="00A94EAC">
        <w:t>iteration should reflect industry standard practice. (See the appended ‘Where should the time go?” information from Steve McConnell’s book Code Complete.)</w:t>
      </w:r>
    </w:p>
    <w:p w14:paraId="7FD8E5D3" w14:textId="77777777" w:rsidR="00BC7364" w:rsidRDefault="00BC7364" w:rsidP="00D039CE">
      <w:pPr>
        <w:spacing w:after="200" w:line="276" w:lineRule="auto"/>
        <w:jc w:val="both"/>
      </w:pPr>
    </w:p>
    <w:p w14:paraId="4303018E" w14:textId="77777777" w:rsidR="001742A8" w:rsidRDefault="00584DBF" w:rsidP="00D039CE">
      <w:pPr>
        <w:spacing w:after="200" w:line="276" w:lineRule="auto"/>
        <w:jc w:val="both"/>
      </w:pPr>
      <w:r>
        <w:t>FOR EACH ITERATION</w:t>
      </w:r>
    </w:p>
    <w:p w14:paraId="655F8577" w14:textId="77777777" w:rsidR="00A94EAC" w:rsidRPr="00584DBF" w:rsidRDefault="002C4A3E" w:rsidP="00D039CE">
      <w:pPr>
        <w:pStyle w:val="ListParagraph"/>
        <w:numPr>
          <w:ilvl w:val="0"/>
          <w:numId w:val="3"/>
        </w:numPr>
        <w:spacing w:before="0" w:after="200" w:line="276" w:lineRule="auto"/>
        <w:contextualSpacing/>
        <w:jc w:val="both"/>
        <w:rPr>
          <w:b/>
        </w:rPr>
      </w:pPr>
      <w:r w:rsidRPr="00584DBF">
        <w:rPr>
          <w:b/>
        </w:rPr>
        <w:t xml:space="preserve">Define Requirements </w:t>
      </w:r>
    </w:p>
    <w:p w14:paraId="1C90211E" w14:textId="77777777" w:rsidR="00A94EAC" w:rsidRDefault="00A94EAC" w:rsidP="00D039CE">
      <w:pPr>
        <w:pStyle w:val="ListParagraph"/>
        <w:spacing w:before="0" w:after="200" w:line="276" w:lineRule="auto"/>
        <w:contextualSpacing/>
        <w:jc w:val="both"/>
      </w:pPr>
      <w:r>
        <w:t>Use cases</w:t>
      </w:r>
    </w:p>
    <w:p w14:paraId="083E9D33" w14:textId="073CD943" w:rsidR="002C4A3E" w:rsidRDefault="000B112F" w:rsidP="00D039CE">
      <w:pPr>
        <w:pStyle w:val="ListParagraph"/>
        <w:spacing w:before="0" w:after="200" w:line="276" w:lineRule="auto"/>
        <w:contextualSpacing/>
        <w:jc w:val="both"/>
      </w:pPr>
      <w:r>
        <w:t>Functionality list</w:t>
      </w:r>
    </w:p>
    <w:p w14:paraId="5E72268F" w14:textId="07F7177B" w:rsidR="00582C06" w:rsidRDefault="00311375" w:rsidP="00D039CE">
      <w:pPr>
        <w:pStyle w:val="ListParagraph"/>
        <w:spacing w:before="0" w:after="200" w:line="276" w:lineRule="auto"/>
        <w:contextualSpacing/>
        <w:jc w:val="both"/>
      </w:pPr>
      <w:r>
        <w:t>(</w:t>
      </w:r>
      <w:r w:rsidR="00582C06">
        <w:t>Test Report Template</w:t>
      </w:r>
      <w:r>
        <w:t>)</w:t>
      </w:r>
    </w:p>
    <w:p w14:paraId="65215F5A" w14:textId="77777777" w:rsidR="00A94EAC" w:rsidRDefault="00A94EAC" w:rsidP="00D039CE">
      <w:pPr>
        <w:pStyle w:val="ListParagraph"/>
        <w:spacing w:before="0" w:after="200" w:line="276" w:lineRule="auto"/>
        <w:ind w:left="0"/>
        <w:contextualSpacing/>
        <w:jc w:val="both"/>
      </w:pPr>
    </w:p>
    <w:p w14:paraId="10282FE8" w14:textId="4EB4F099" w:rsidR="000B112F" w:rsidRPr="00584DBF" w:rsidRDefault="0007188A" w:rsidP="00D039CE">
      <w:pPr>
        <w:pStyle w:val="ListParagraph"/>
        <w:numPr>
          <w:ilvl w:val="0"/>
          <w:numId w:val="3"/>
        </w:numPr>
        <w:spacing w:before="0" w:after="200" w:line="276" w:lineRule="auto"/>
        <w:contextualSpacing/>
        <w:jc w:val="both"/>
        <w:rPr>
          <w:b/>
        </w:rPr>
      </w:pPr>
      <w:r>
        <w:rPr>
          <w:b/>
        </w:rPr>
        <w:t xml:space="preserve">Design </w:t>
      </w:r>
      <w:r w:rsidR="004B5913">
        <w:rPr>
          <w:b/>
        </w:rPr>
        <w:t>and Iteration Plan</w:t>
      </w:r>
      <w:r w:rsidR="004B5913" w:rsidRPr="00584DBF">
        <w:rPr>
          <w:b/>
        </w:rPr>
        <w:t xml:space="preserve"> </w:t>
      </w:r>
    </w:p>
    <w:p w14:paraId="70C29731" w14:textId="132B7580" w:rsidR="000B112F" w:rsidRDefault="0007188A" w:rsidP="00D039CE">
      <w:pPr>
        <w:pStyle w:val="ListParagraph"/>
        <w:spacing w:before="0" w:after="200" w:line="276" w:lineRule="auto"/>
        <w:contextualSpacing/>
        <w:jc w:val="both"/>
      </w:pPr>
      <w:r>
        <w:t>Indicate</w:t>
      </w:r>
      <w:r w:rsidR="000B112F">
        <w:t xml:space="preserve"> what to do, when to do and time budget</w:t>
      </w:r>
    </w:p>
    <w:p w14:paraId="4C595A10" w14:textId="77777777" w:rsidR="00A94EAC" w:rsidRDefault="00A94EAC" w:rsidP="00D039CE">
      <w:pPr>
        <w:pStyle w:val="ListParagraph"/>
        <w:spacing w:before="0" w:after="200" w:line="276" w:lineRule="auto"/>
        <w:contextualSpacing/>
        <w:jc w:val="both"/>
      </w:pPr>
      <w:r>
        <w:t>Research on JavaScript and html5 functionality</w:t>
      </w:r>
    </w:p>
    <w:p w14:paraId="1AE10429" w14:textId="77777777" w:rsidR="00062079" w:rsidRDefault="00062079" w:rsidP="00D039CE">
      <w:pPr>
        <w:pStyle w:val="ListParagraph"/>
        <w:spacing w:before="0" w:after="200" w:line="276" w:lineRule="auto"/>
        <w:contextualSpacing/>
        <w:jc w:val="both"/>
      </w:pPr>
      <w:r>
        <w:t>Identification of reusable code</w:t>
      </w:r>
    </w:p>
    <w:p w14:paraId="1CDA2F26" w14:textId="0B2F018E" w:rsidR="0007188A" w:rsidRDefault="005A380D" w:rsidP="00D039CE">
      <w:pPr>
        <w:pStyle w:val="ListParagraph"/>
        <w:spacing w:before="0" w:after="200" w:line="276" w:lineRule="auto"/>
        <w:contextualSpacing/>
        <w:jc w:val="both"/>
      </w:pPr>
      <w:r>
        <w:t>Estimate part of size estimate template</w:t>
      </w:r>
    </w:p>
    <w:p w14:paraId="5AE965BE" w14:textId="79F989E9" w:rsidR="004B5913" w:rsidRDefault="004B5913" w:rsidP="00D039CE">
      <w:pPr>
        <w:pStyle w:val="ListParagraph"/>
        <w:spacing w:before="0" w:after="200" w:line="276" w:lineRule="auto"/>
        <w:contextualSpacing/>
        <w:jc w:val="both"/>
      </w:pPr>
      <w:r w:rsidRPr="004B5913">
        <w:t xml:space="preserve">Design-level class diagram, </w:t>
      </w:r>
      <w:r w:rsidR="001B5DC4" w:rsidRPr="004B5913">
        <w:t>MVC</w:t>
      </w:r>
      <w:r w:rsidRPr="004B5913">
        <w:t xml:space="preserve"> structure diagram, wireframe, pseudocode</w:t>
      </w:r>
    </w:p>
    <w:p w14:paraId="34B24451" w14:textId="35F3AD38" w:rsidR="005A380D" w:rsidRDefault="005A380D" w:rsidP="00D039CE">
      <w:pPr>
        <w:pStyle w:val="ListParagraph"/>
        <w:spacing w:before="0" w:after="200" w:line="276" w:lineRule="auto"/>
        <w:contextualSpacing/>
        <w:jc w:val="both"/>
      </w:pPr>
      <w:r>
        <w:t>Code standard, size counting standard</w:t>
      </w:r>
    </w:p>
    <w:p w14:paraId="45696565" w14:textId="0421B99B" w:rsidR="002C4A3E" w:rsidRDefault="002C4A3E" w:rsidP="00D039CE">
      <w:pPr>
        <w:pStyle w:val="ListParagraph"/>
        <w:spacing w:before="0" w:after="200" w:line="276" w:lineRule="auto"/>
        <w:contextualSpacing/>
        <w:jc w:val="both"/>
      </w:pPr>
    </w:p>
    <w:p w14:paraId="652F2517" w14:textId="36882082" w:rsidR="005A380D" w:rsidRDefault="005A380D" w:rsidP="00D039CE">
      <w:pPr>
        <w:pStyle w:val="ListParagraph"/>
        <w:numPr>
          <w:ilvl w:val="0"/>
          <w:numId w:val="3"/>
        </w:numPr>
        <w:spacing w:before="0" w:after="200" w:line="276" w:lineRule="auto"/>
        <w:contextualSpacing/>
        <w:jc w:val="both"/>
        <w:rPr>
          <w:b/>
        </w:rPr>
      </w:pPr>
      <w:r>
        <w:rPr>
          <w:b/>
        </w:rPr>
        <w:t>Write Jasmine Tests</w:t>
      </w:r>
    </w:p>
    <w:p w14:paraId="1F53F884" w14:textId="7A196B5B" w:rsidR="005A380D" w:rsidRPr="00963295" w:rsidRDefault="00963295" w:rsidP="00D039CE">
      <w:pPr>
        <w:pStyle w:val="ListParagraph"/>
        <w:spacing w:before="0" w:after="200" w:line="276" w:lineRule="auto"/>
        <w:contextualSpacing/>
        <w:jc w:val="both"/>
      </w:pPr>
      <w:r>
        <w:t xml:space="preserve">Write Jasmine tests based on Test Report Template filled </w:t>
      </w:r>
    </w:p>
    <w:p w14:paraId="57D8B2F8" w14:textId="77777777" w:rsidR="00963295" w:rsidRDefault="00963295" w:rsidP="00D039CE">
      <w:pPr>
        <w:pStyle w:val="ListParagraph"/>
        <w:spacing w:before="0" w:after="200" w:line="276" w:lineRule="auto"/>
        <w:ind w:left="360"/>
        <w:contextualSpacing/>
        <w:jc w:val="both"/>
        <w:rPr>
          <w:b/>
        </w:rPr>
      </w:pPr>
    </w:p>
    <w:p w14:paraId="155BDE36" w14:textId="395C6B18" w:rsidR="00A94EAC" w:rsidRPr="00584DBF" w:rsidRDefault="004B5913" w:rsidP="00D039CE">
      <w:pPr>
        <w:pStyle w:val="ListParagraph"/>
        <w:numPr>
          <w:ilvl w:val="0"/>
          <w:numId w:val="3"/>
        </w:numPr>
        <w:spacing w:before="0" w:after="200" w:line="276" w:lineRule="auto"/>
        <w:contextualSpacing/>
        <w:jc w:val="both"/>
        <w:rPr>
          <w:b/>
        </w:rPr>
      </w:pPr>
      <w:r>
        <w:rPr>
          <w:b/>
        </w:rPr>
        <w:t>Coding and Debugging</w:t>
      </w:r>
    </w:p>
    <w:p w14:paraId="29855275" w14:textId="4C5741BC" w:rsidR="004B5913" w:rsidRDefault="005A380D" w:rsidP="00D039CE">
      <w:pPr>
        <w:pStyle w:val="ListParagraph"/>
        <w:spacing w:before="0" w:after="200" w:line="276" w:lineRule="auto"/>
        <w:contextualSpacing/>
        <w:jc w:val="both"/>
      </w:pPr>
      <w:r>
        <w:t>Error log, time log</w:t>
      </w:r>
    </w:p>
    <w:p w14:paraId="3E93EF7C" w14:textId="77B1BF6E" w:rsidR="005A380D" w:rsidRDefault="005A380D" w:rsidP="00D039CE">
      <w:pPr>
        <w:pStyle w:val="ListParagraph"/>
        <w:spacing w:before="0" w:after="200" w:line="276" w:lineRule="auto"/>
        <w:contextualSpacing/>
        <w:jc w:val="both"/>
      </w:pPr>
      <w:r>
        <w:t>Coding</w:t>
      </w:r>
    </w:p>
    <w:p w14:paraId="6CCC0B52" w14:textId="0B361AD6" w:rsidR="005A380D" w:rsidRDefault="005A380D" w:rsidP="00D039CE">
      <w:pPr>
        <w:pStyle w:val="ListParagraph"/>
        <w:spacing w:before="0" w:after="200" w:line="276" w:lineRule="auto"/>
        <w:contextualSpacing/>
        <w:jc w:val="both"/>
      </w:pPr>
      <w:r>
        <w:t>Debugging</w:t>
      </w:r>
    </w:p>
    <w:p w14:paraId="7909E228" w14:textId="4713EE61" w:rsidR="005A380D" w:rsidRDefault="00340587" w:rsidP="00D039CE">
      <w:pPr>
        <w:pStyle w:val="ListParagraph"/>
        <w:spacing w:before="0" w:after="200" w:line="276" w:lineRule="auto"/>
        <w:contextualSpacing/>
        <w:jc w:val="both"/>
      </w:pPr>
      <w:r>
        <w:t>JSLint happy</w:t>
      </w:r>
    </w:p>
    <w:p w14:paraId="2AAA49A8" w14:textId="77777777" w:rsidR="00340587" w:rsidRDefault="00340587" w:rsidP="00D039CE">
      <w:pPr>
        <w:pStyle w:val="ListParagraph"/>
        <w:spacing w:before="0" w:after="200" w:line="276" w:lineRule="auto"/>
        <w:contextualSpacing/>
        <w:jc w:val="both"/>
      </w:pPr>
    </w:p>
    <w:p w14:paraId="7AB92B11" w14:textId="77777777" w:rsidR="004B5913" w:rsidRDefault="004B5913" w:rsidP="00D039CE">
      <w:pPr>
        <w:pStyle w:val="ListParagraph"/>
        <w:numPr>
          <w:ilvl w:val="0"/>
          <w:numId w:val="3"/>
        </w:numPr>
        <w:spacing w:before="0" w:after="200" w:line="276" w:lineRule="auto"/>
        <w:contextualSpacing/>
        <w:jc w:val="both"/>
        <w:rPr>
          <w:b/>
        </w:rPr>
      </w:pPr>
      <w:r w:rsidRPr="005A380D">
        <w:rPr>
          <w:b/>
        </w:rPr>
        <w:t>Testing</w:t>
      </w:r>
    </w:p>
    <w:p w14:paraId="6F02CB6B" w14:textId="4D6C988B" w:rsidR="005A380D" w:rsidRDefault="005A380D" w:rsidP="00D039CE">
      <w:pPr>
        <w:pStyle w:val="ListParagraph"/>
        <w:spacing w:before="0" w:after="200" w:line="276" w:lineRule="auto"/>
        <w:contextualSpacing/>
        <w:jc w:val="both"/>
      </w:pPr>
      <w:r>
        <w:t>Run</w:t>
      </w:r>
      <w:r w:rsidR="00182C6B">
        <w:t xml:space="preserve"> and pass all</w:t>
      </w:r>
      <w:r>
        <w:t xml:space="preserve"> Jasmine tests against source code</w:t>
      </w:r>
    </w:p>
    <w:p w14:paraId="4CB4F766" w14:textId="77777777" w:rsidR="005A380D" w:rsidRPr="005A380D" w:rsidRDefault="005A380D" w:rsidP="00D039CE">
      <w:pPr>
        <w:pStyle w:val="ListParagraph"/>
        <w:spacing w:before="0" w:after="200" w:line="276" w:lineRule="auto"/>
        <w:contextualSpacing/>
        <w:jc w:val="both"/>
      </w:pPr>
    </w:p>
    <w:p w14:paraId="1F26E37B" w14:textId="4F14A480" w:rsidR="005A380D" w:rsidRDefault="005A380D" w:rsidP="00D039CE">
      <w:pPr>
        <w:pStyle w:val="ListParagraph"/>
        <w:numPr>
          <w:ilvl w:val="0"/>
          <w:numId w:val="3"/>
        </w:numPr>
        <w:spacing w:before="0" w:after="200" w:line="276" w:lineRule="auto"/>
        <w:contextualSpacing/>
        <w:jc w:val="both"/>
        <w:rPr>
          <w:b/>
        </w:rPr>
      </w:pPr>
      <w:r>
        <w:rPr>
          <w:b/>
        </w:rPr>
        <w:t xml:space="preserve">Summary and </w:t>
      </w:r>
      <w:r w:rsidR="004B5913" w:rsidRPr="005A380D">
        <w:rPr>
          <w:b/>
        </w:rPr>
        <w:t>Post-mortem</w:t>
      </w:r>
    </w:p>
    <w:p w14:paraId="2E10C623" w14:textId="77777777" w:rsidR="00FE335C" w:rsidRDefault="005A380D" w:rsidP="00D039CE">
      <w:pPr>
        <w:pStyle w:val="ListParagraph"/>
        <w:spacing w:before="0" w:after="200" w:line="276" w:lineRule="auto"/>
        <w:contextualSpacing/>
        <w:jc w:val="both"/>
      </w:pPr>
      <w:r>
        <w:t xml:space="preserve">Actual part of size estimate template, </w:t>
      </w:r>
      <w:r w:rsidRPr="005A380D">
        <w:t>summary</w:t>
      </w:r>
      <w:r>
        <w:t>, process improve proposal</w:t>
      </w:r>
      <w:r w:rsidR="009535B4">
        <w:t xml:space="preserve"> (PIP)</w:t>
      </w:r>
    </w:p>
    <w:p w14:paraId="655F611F" w14:textId="77777777" w:rsidR="00FE335C" w:rsidRDefault="00FE335C" w:rsidP="004B4539">
      <w:pPr>
        <w:pStyle w:val="ListParagraph"/>
        <w:spacing w:before="0" w:after="200" w:line="276" w:lineRule="auto"/>
        <w:ind w:left="0"/>
        <w:contextualSpacing/>
      </w:pPr>
    </w:p>
    <w:p w14:paraId="6DD51276" w14:textId="77777777" w:rsidR="004B4539" w:rsidRDefault="004B4539" w:rsidP="004B4539">
      <w:pPr>
        <w:pStyle w:val="ListParagraph"/>
        <w:spacing w:before="0" w:after="200" w:line="276" w:lineRule="auto"/>
        <w:ind w:left="0"/>
        <w:contextualSpacing/>
      </w:pPr>
    </w:p>
    <w:p w14:paraId="2419ECE6" w14:textId="548DF791" w:rsidR="002C4A3E" w:rsidRDefault="002C4A3E" w:rsidP="00FE335C">
      <w:pPr>
        <w:pStyle w:val="ListParagraph"/>
        <w:spacing w:before="0" w:after="200" w:line="276" w:lineRule="auto"/>
        <w:ind w:left="0"/>
        <w:contextualSpacing/>
      </w:pPr>
      <w:r w:rsidRPr="005A380D">
        <w:br w:type="page"/>
      </w:r>
    </w:p>
    <w:p w14:paraId="41DC8109" w14:textId="68A21BC8" w:rsidR="00677A9C" w:rsidRPr="002C53CC" w:rsidRDefault="00677A9C" w:rsidP="00D039CE">
      <w:pPr>
        <w:pStyle w:val="Default"/>
        <w:jc w:val="both"/>
        <w:rPr>
          <w:sz w:val="36"/>
        </w:rPr>
      </w:pPr>
      <w:r w:rsidRPr="002C53CC">
        <w:rPr>
          <w:sz w:val="36"/>
        </w:rPr>
        <w:lastRenderedPageBreak/>
        <w:t>WHERE SHOULD THE TIME GO?</w:t>
      </w:r>
    </w:p>
    <w:p w14:paraId="434F198D" w14:textId="77777777" w:rsidR="00677A9C" w:rsidRDefault="002C53CC" w:rsidP="00D039CE">
      <w:pPr>
        <w:pStyle w:val="Default"/>
        <w:jc w:val="both"/>
      </w:pPr>
      <w:r>
        <w:t>f</w:t>
      </w:r>
      <w:r w:rsidR="00677A9C">
        <w:t xml:space="preserve">rom </w:t>
      </w:r>
      <w:r w:rsidR="00677A9C" w:rsidRPr="002C53CC">
        <w:rPr>
          <w:i/>
        </w:rPr>
        <w:t>McConnell, S. (200</w:t>
      </w:r>
      <w:r w:rsidR="008A7FB8" w:rsidRPr="002C53CC">
        <w:rPr>
          <w:i/>
        </w:rPr>
        <w:t>4</w:t>
      </w:r>
      <w:r w:rsidR="00677A9C" w:rsidRPr="002C53CC">
        <w:rPr>
          <w:i/>
        </w:rPr>
        <w:t xml:space="preserve">) </w:t>
      </w:r>
      <w:r w:rsidR="008A7FB8" w:rsidRPr="002C53CC">
        <w:rPr>
          <w:i/>
        </w:rPr>
        <w:t>Code Complete: A Practical Handbook of Software Construction. Second Edition Microsoft Press.</w:t>
      </w:r>
    </w:p>
    <w:p w14:paraId="4C94038C" w14:textId="77777777" w:rsidR="00677A9C" w:rsidRDefault="00677A9C" w:rsidP="00D039CE">
      <w:pPr>
        <w:pStyle w:val="Default"/>
        <w:jc w:val="both"/>
      </w:pPr>
    </w:p>
    <w:p w14:paraId="6558FD14" w14:textId="77777777" w:rsidR="00677A9C" w:rsidRPr="00677A9C" w:rsidRDefault="00677A9C" w:rsidP="00D039CE">
      <w:pPr>
        <w:pStyle w:val="Default"/>
        <w:jc w:val="both"/>
        <w:rPr>
          <w:rFonts w:ascii="Times New Roman" w:hAnsi="Times New Roman" w:cs="Times New Roman"/>
          <w:sz w:val="22"/>
          <w:szCs w:val="22"/>
          <w:lang w:eastAsia="en-NZ"/>
        </w:rPr>
      </w:pPr>
      <w:r w:rsidRPr="00677A9C">
        <w:rPr>
          <w:rFonts w:ascii="Times New Roman" w:hAnsi="Times New Roman" w:cs="Times New Roman"/>
          <w:b/>
          <w:bCs/>
          <w:sz w:val="22"/>
          <w:szCs w:val="22"/>
          <w:lang w:eastAsia="en-NZ"/>
        </w:rPr>
        <w:t xml:space="preserve">1.2. Why Is Software Construction Important? </w:t>
      </w:r>
    </w:p>
    <w:p w14:paraId="21F1E5B3" w14:textId="77777777" w:rsidR="00677A9C" w:rsidRDefault="00677A9C" w:rsidP="00D039CE">
      <w:pPr>
        <w:autoSpaceDE w:val="0"/>
        <w:autoSpaceDN w:val="0"/>
        <w:adjustRightInd w:val="0"/>
        <w:jc w:val="both"/>
        <w:rPr>
          <w:rFonts w:ascii="Times New Roman" w:hAnsi="Times New Roman"/>
          <w:color w:val="000000"/>
          <w:lang w:eastAsia="en-NZ"/>
        </w:rPr>
      </w:pPr>
      <w:r w:rsidRPr="00677A9C">
        <w:rPr>
          <w:rFonts w:ascii="Times New Roman" w:hAnsi="Times New Roman"/>
          <w:color w:val="000000"/>
          <w:lang w:eastAsia="en-NZ"/>
        </w:rPr>
        <w:t xml:space="preserve">Construction is a large part of software development Depending on the size of the project, construction typically takes 30 to 80 percent of the total time spent on a project. Anything that takes up that much project time is bound to affect the success of the project. </w:t>
      </w:r>
    </w:p>
    <w:p w14:paraId="5805BA0D" w14:textId="77777777" w:rsidR="00677A9C" w:rsidRPr="00677A9C" w:rsidRDefault="00C820BE" w:rsidP="00677A9C">
      <w:pPr>
        <w:autoSpaceDE w:val="0"/>
        <w:autoSpaceDN w:val="0"/>
        <w:adjustRightInd w:val="0"/>
        <w:rPr>
          <w:rFonts w:ascii="Times New Roman" w:hAnsi="Times New Roman"/>
          <w:color w:val="000000"/>
          <w:lang w:eastAsia="en-NZ"/>
        </w:rPr>
      </w:pPr>
      <w:r>
        <w:rPr>
          <w:rFonts w:ascii="Times New Roman" w:hAnsi="Times New Roman"/>
          <w:noProof/>
          <w:color w:val="000000"/>
        </w:rPr>
        <w:drawing>
          <wp:inline distT="0" distB="0" distL="0" distR="0" wp14:anchorId="560F2450" wp14:editId="1DF0FF22">
            <wp:extent cx="4073525" cy="3317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3525" cy="3317240"/>
                    </a:xfrm>
                    <a:prstGeom prst="rect">
                      <a:avLst/>
                    </a:prstGeom>
                    <a:noFill/>
                    <a:ln>
                      <a:noFill/>
                    </a:ln>
                  </pic:spPr>
                </pic:pic>
              </a:graphicData>
            </a:graphic>
          </wp:inline>
        </w:drawing>
      </w:r>
    </w:p>
    <w:p w14:paraId="6EBF5D23" w14:textId="77777777" w:rsidR="00677A9C" w:rsidRDefault="00677A9C" w:rsidP="00D039CE">
      <w:pPr>
        <w:autoSpaceDE w:val="0"/>
        <w:autoSpaceDN w:val="0"/>
        <w:adjustRightInd w:val="0"/>
        <w:jc w:val="both"/>
        <w:rPr>
          <w:rFonts w:ascii="Times New Roman" w:hAnsi="Times New Roman"/>
          <w:i/>
          <w:iCs/>
          <w:color w:val="000000"/>
          <w:sz w:val="20"/>
          <w:szCs w:val="20"/>
          <w:lang w:eastAsia="en-NZ"/>
        </w:rPr>
      </w:pPr>
      <w:r w:rsidRPr="00677A9C">
        <w:rPr>
          <w:rFonts w:ascii="Times New Roman" w:hAnsi="Times New Roman"/>
          <w:i/>
          <w:iCs/>
          <w:color w:val="000000"/>
          <w:sz w:val="20"/>
          <w:szCs w:val="20"/>
          <w:lang w:eastAsia="en-NZ"/>
        </w:rPr>
        <w:t xml:space="preserve">Figure 1-2. This book focuses on coding and debugging, detailed design, construction planning, unit testing, integration, integration testing, and other activities in roughly these proportions </w:t>
      </w:r>
    </w:p>
    <w:p w14:paraId="3E64EE71" w14:textId="77777777" w:rsidR="00677A9C" w:rsidRPr="00677A9C" w:rsidRDefault="00677A9C" w:rsidP="00D039CE">
      <w:pPr>
        <w:autoSpaceDE w:val="0"/>
        <w:autoSpaceDN w:val="0"/>
        <w:adjustRightInd w:val="0"/>
        <w:jc w:val="both"/>
        <w:rPr>
          <w:rFonts w:ascii="Times New Roman" w:hAnsi="Times New Roman"/>
          <w:color w:val="000000"/>
          <w:sz w:val="20"/>
          <w:szCs w:val="20"/>
          <w:lang w:eastAsia="en-NZ"/>
        </w:rPr>
      </w:pPr>
    </w:p>
    <w:p w14:paraId="411C4017" w14:textId="77777777" w:rsidR="00677A9C" w:rsidRPr="00677A9C" w:rsidRDefault="00677A9C" w:rsidP="00D039CE">
      <w:pPr>
        <w:autoSpaceDE w:val="0"/>
        <w:autoSpaceDN w:val="0"/>
        <w:adjustRightInd w:val="0"/>
        <w:jc w:val="both"/>
        <w:rPr>
          <w:rFonts w:ascii="Times New Roman" w:hAnsi="Times New Roman"/>
          <w:color w:val="000000"/>
          <w:lang w:eastAsia="en-NZ"/>
        </w:rPr>
      </w:pPr>
      <w:r w:rsidRPr="00677A9C">
        <w:rPr>
          <w:rFonts w:ascii="Times New Roman" w:hAnsi="Times New Roman"/>
          <w:b/>
          <w:bCs/>
          <w:color w:val="000000"/>
          <w:lang w:eastAsia="en-NZ"/>
        </w:rPr>
        <w:t xml:space="preserve">Chapter 3. Measure Twice, Cut Once: Upstream Prerequisites </w:t>
      </w:r>
    </w:p>
    <w:p w14:paraId="73D3806E" w14:textId="77777777" w:rsidR="00677A9C" w:rsidRDefault="00677A9C" w:rsidP="00D039CE">
      <w:pPr>
        <w:autoSpaceDE w:val="0"/>
        <w:autoSpaceDN w:val="0"/>
        <w:adjustRightInd w:val="0"/>
        <w:jc w:val="both"/>
        <w:rPr>
          <w:rFonts w:ascii="Times New Roman" w:hAnsi="Times New Roman"/>
          <w:color w:val="000000"/>
          <w:lang w:eastAsia="en-NZ"/>
        </w:rPr>
      </w:pPr>
      <w:r w:rsidRPr="00677A9C">
        <w:rPr>
          <w:rFonts w:ascii="Times New Roman" w:hAnsi="Times New Roman"/>
          <w:color w:val="000000"/>
          <w:lang w:eastAsia="en-NZ"/>
        </w:rPr>
        <w:t xml:space="preserve">The carpenter's saying, "Measure twice, cut once" is highly relevant to the construction part of software development, which can account for as much as 65 percent of the total project costs. The worst software projects end up doing construction two or three times or more. Doing the most expensive part of the project twice is as bad an idea in software as it is in any other line of work. </w:t>
      </w:r>
    </w:p>
    <w:p w14:paraId="13F2E025" w14:textId="77777777" w:rsidR="00677A9C" w:rsidRDefault="00677A9C" w:rsidP="00677A9C">
      <w:pPr>
        <w:autoSpaceDE w:val="0"/>
        <w:autoSpaceDN w:val="0"/>
        <w:adjustRightInd w:val="0"/>
        <w:rPr>
          <w:rFonts w:ascii="Times New Roman" w:hAnsi="Times New Roman"/>
          <w:color w:val="000000"/>
          <w:lang w:eastAsia="en-NZ"/>
        </w:rPr>
      </w:pPr>
    </w:p>
    <w:p w14:paraId="678D995F" w14:textId="77777777" w:rsidR="00677A9C" w:rsidRPr="00677A9C" w:rsidRDefault="00C820BE" w:rsidP="00677A9C">
      <w:pPr>
        <w:autoSpaceDE w:val="0"/>
        <w:autoSpaceDN w:val="0"/>
        <w:adjustRightInd w:val="0"/>
        <w:rPr>
          <w:rFonts w:ascii="Times New Roman" w:hAnsi="Times New Roman"/>
          <w:color w:val="000000"/>
          <w:lang w:eastAsia="en-NZ"/>
        </w:rPr>
      </w:pPr>
      <w:r>
        <w:rPr>
          <w:rFonts w:ascii="Times New Roman" w:hAnsi="Times New Roman"/>
          <w:noProof/>
          <w:color w:val="000000"/>
        </w:rPr>
        <w:drawing>
          <wp:inline distT="0" distB="0" distL="0" distR="0" wp14:anchorId="41788EAC" wp14:editId="490635B9">
            <wp:extent cx="5725795" cy="285686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795" cy="2856865"/>
                    </a:xfrm>
                    <a:prstGeom prst="rect">
                      <a:avLst/>
                    </a:prstGeom>
                    <a:noFill/>
                    <a:ln>
                      <a:noFill/>
                    </a:ln>
                  </pic:spPr>
                </pic:pic>
              </a:graphicData>
            </a:graphic>
          </wp:inline>
        </w:drawing>
      </w:r>
    </w:p>
    <w:p w14:paraId="3E41B89D" w14:textId="77777777" w:rsidR="00677A9C" w:rsidRPr="00677A9C" w:rsidRDefault="00677A9C" w:rsidP="00D039CE">
      <w:pPr>
        <w:autoSpaceDE w:val="0"/>
        <w:autoSpaceDN w:val="0"/>
        <w:adjustRightInd w:val="0"/>
        <w:jc w:val="both"/>
        <w:rPr>
          <w:rFonts w:ascii="Times New Roman" w:hAnsi="Times New Roman"/>
          <w:color w:val="000000"/>
          <w:lang w:eastAsia="en-NZ"/>
        </w:rPr>
      </w:pPr>
      <w:r w:rsidRPr="00677A9C">
        <w:rPr>
          <w:rFonts w:ascii="Times New Roman" w:hAnsi="Times New Roman"/>
          <w:i/>
          <w:iCs/>
          <w:color w:val="000000"/>
          <w:lang w:eastAsia="en-NZ"/>
        </w:rPr>
        <w:t xml:space="preserve">Figure 3-2. Activities will overlap to some degree on most projects, even those that are highly sequential </w:t>
      </w:r>
    </w:p>
    <w:p w14:paraId="7A543679" w14:textId="77777777" w:rsidR="00677A9C" w:rsidRPr="00677A9C" w:rsidRDefault="00677A9C" w:rsidP="00D039CE">
      <w:pPr>
        <w:autoSpaceDE w:val="0"/>
        <w:autoSpaceDN w:val="0"/>
        <w:adjustRightInd w:val="0"/>
        <w:jc w:val="both"/>
        <w:rPr>
          <w:rFonts w:ascii="Times New Roman" w:hAnsi="Times New Roman"/>
          <w:color w:val="000000"/>
          <w:lang w:eastAsia="en-NZ"/>
        </w:rPr>
      </w:pPr>
      <w:r w:rsidRPr="00677A9C">
        <w:rPr>
          <w:rFonts w:ascii="Times New Roman" w:hAnsi="Times New Roman"/>
          <w:b/>
          <w:bCs/>
          <w:color w:val="000000"/>
          <w:lang w:eastAsia="en-NZ"/>
        </w:rPr>
        <w:t xml:space="preserve">3.6. Amount of Time to Spend on Upstream Prerequisites </w:t>
      </w:r>
    </w:p>
    <w:p w14:paraId="0BBABF30" w14:textId="77777777" w:rsidR="00470E35" w:rsidRDefault="00677A9C" w:rsidP="00D039CE">
      <w:pPr>
        <w:autoSpaceDE w:val="0"/>
        <w:autoSpaceDN w:val="0"/>
        <w:adjustRightInd w:val="0"/>
        <w:jc w:val="both"/>
        <w:rPr>
          <w:rFonts w:ascii="Times New Roman" w:hAnsi="Times New Roman"/>
          <w:color w:val="000000"/>
          <w:lang w:eastAsia="en-NZ"/>
        </w:rPr>
      </w:pPr>
      <w:r w:rsidRPr="00677A9C">
        <w:rPr>
          <w:rFonts w:ascii="Times New Roman" w:hAnsi="Times New Roman"/>
          <w:color w:val="000000"/>
          <w:lang w:eastAsia="en-NZ"/>
        </w:rPr>
        <w:lastRenderedPageBreak/>
        <w:t xml:space="preserve">The amount of time to spend on problem definition, requirements, and software architecture varies according to the needs of your project. Generally, a well-run project devotes about 10 to 20 percent of its effort and about 20 to 30 percent of its schedule to requirements, architecture, and up-front planning (McConnell 1998, Kruchten 2000). These figures don't include time for detailed design—that's part of construction. </w:t>
      </w:r>
    </w:p>
    <w:p w14:paraId="16455866" w14:textId="77777777" w:rsidR="00470E35" w:rsidRDefault="00470E35" w:rsidP="00470E35">
      <w:pPr>
        <w:autoSpaceDE w:val="0"/>
        <w:autoSpaceDN w:val="0"/>
        <w:adjustRightInd w:val="0"/>
        <w:rPr>
          <w:rFonts w:ascii="Times New Roman" w:hAnsi="Times New Roman"/>
          <w:color w:val="000000"/>
          <w:lang w:eastAsia="en-NZ"/>
        </w:rPr>
      </w:pPr>
    </w:p>
    <w:p w14:paraId="7D5D1139" w14:textId="77777777" w:rsidR="00677A9C" w:rsidRPr="00677A9C" w:rsidRDefault="00677A9C" w:rsidP="00D039CE">
      <w:pPr>
        <w:autoSpaceDE w:val="0"/>
        <w:autoSpaceDN w:val="0"/>
        <w:adjustRightInd w:val="0"/>
        <w:jc w:val="both"/>
        <w:rPr>
          <w:rFonts w:ascii="Times New Roman" w:hAnsi="Times New Roman"/>
          <w:color w:val="000000"/>
          <w:lang w:eastAsia="en-NZ"/>
        </w:rPr>
      </w:pPr>
      <w:r w:rsidRPr="00677A9C">
        <w:rPr>
          <w:rFonts w:ascii="Times New Roman" w:hAnsi="Times New Roman"/>
          <w:b/>
          <w:bCs/>
          <w:color w:val="000000"/>
          <w:lang w:eastAsia="en-NZ"/>
        </w:rPr>
        <w:t xml:space="preserve">20.5. The General Principle of Software Quality </w:t>
      </w:r>
    </w:p>
    <w:p w14:paraId="766AC58B" w14:textId="77777777" w:rsidR="00677A9C" w:rsidRPr="00677A9C" w:rsidRDefault="00677A9C" w:rsidP="00D039CE">
      <w:pPr>
        <w:autoSpaceDE w:val="0"/>
        <w:autoSpaceDN w:val="0"/>
        <w:adjustRightInd w:val="0"/>
        <w:jc w:val="both"/>
        <w:rPr>
          <w:rFonts w:ascii="Times New Roman" w:hAnsi="Times New Roman"/>
          <w:color w:val="000000"/>
          <w:lang w:eastAsia="en-NZ"/>
        </w:rPr>
      </w:pPr>
      <w:r w:rsidRPr="00677A9C">
        <w:rPr>
          <w:rFonts w:ascii="Times New Roman" w:hAnsi="Times New Roman"/>
          <w:color w:val="000000"/>
          <w:lang w:eastAsia="en-NZ"/>
        </w:rPr>
        <w:t xml:space="preserve">Debugging and associated refactoring and other rework consume about 50 percent of the time on a traditional, naive software-development cycle </w:t>
      </w:r>
    </w:p>
    <w:p w14:paraId="79295FDA" w14:textId="77777777" w:rsidR="00677A9C" w:rsidRPr="00677A9C" w:rsidRDefault="00677A9C" w:rsidP="00D039CE">
      <w:pPr>
        <w:autoSpaceDE w:val="0"/>
        <w:autoSpaceDN w:val="0"/>
        <w:adjustRightInd w:val="0"/>
        <w:jc w:val="both"/>
        <w:rPr>
          <w:rFonts w:ascii="Times New Roman" w:hAnsi="Times New Roman"/>
          <w:color w:val="000000"/>
          <w:lang w:eastAsia="en-NZ"/>
        </w:rPr>
      </w:pPr>
      <w:r w:rsidRPr="00677A9C">
        <w:rPr>
          <w:rFonts w:ascii="Times New Roman" w:hAnsi="Times New Roman"/>
          <w:color w:val="000000"/>
          <w:lang w:eastAsia="en-NZ"/>
        </w:rPr>
        <w:t xml:space="preserve">Compared to the traditional code-test-debug cycle, an enlightened software-quality program saves money. It redistributes resources away from debugging and refactoring into upstream quality-assurance activities. Upstream activities have more leverage on product quality than downstream activities, so the time you invest upstream saves more time downstream. The net effect is fewer defects, shorter development time, and lower costs </w:t>
      </w:r>
    </w:p>
    <w:p w14:paraId="434F1FDD" w14:textId="77777777" w:rsidR="00677A9C" w:rsidRDefault="00677A9C" w:rsidP="00D039CE">
      <w:pPr>
        <w:autoSpaceDE w:val="0"/>
        <w:autoSpaceDN w:val="0"/>
        <w:adjustRightInd w:val="0"/>
        <w:jc w:val="both"/>
        <w:rPr>
          <w:rFonts w:ascii="Times New Roman" w:hAnsi="Times New Roman"/>
          <w:b/>
          <w:bCs/>
          <w:color w:val="000000"/>
          <w:lang w:eastAsia="en-NZ"/>
        </w:rPr>
      </w:pPr>
    </w:p>
    <w:p w14:paraId="4D8629E4" w14:textId="77777777" w:rsidR="00677A9C" w:rsidRPr="00677A9C" w:rsidRDefault="00677A9C" w:rsidP="00D039CE">
      <w:pPr>
        <w:autoSpaceDE w:val="0"/>
        <w:autoSpaceDN w:val="0"/>
        <w:adjustRightInd w:val="0"/>
        <w:jc w:val="both"/>
        <w:rPr>
          <w:rFonts w:ascii="Times New Roman" w:hAnsi="Times New Roman"/>
          <w:color w:val="000000"/>
          <w:lang w:eastAsia="en-NZ"/>
        </w:rPr>
      </w:pPr>
      <w:r w:rsidRPr="00677A9C">
        <w:rPr>
          <w:rFonts w:ascii="Times New Roman" w:hAnsi="Times New Roman"/>
          <w:b/>
          <w:bCs/>
          <w:color w:val="000000"/>
          <w:lang w:eastAsia="en-NZ"/>
        </w:rPr>
        <w:t xml:space="preserve">Chapter 27. How Program Size Affects Construction </w:t>
      </w:r>
    </w:p>
    <w:p w14:paraId="2F01EA0B" w14:textId="77777777" w:rsidR="00677A9C" w:rsidRPr="00677A9C" w:rsidRDefault="00677A9C" w:rsidP="00D039CE">
      <w:pPr>
        <w:autoSpaceDE w:val="0"/>
        <w:autoSpaceDN w:val="0"/>
        <w:adjustRightInd w:val="0"/>
        <w:jc w:val="both"/>
        <w:rPr>
          <w:rFonts w:ascii="Times New Roman" w:hAnsi="Times New Roman"/>
          <w:color w:val="000000"/>
          <w:lang w:eastAsia="en-NZ"/>
        </w:rPr>
      </w:pPr>
      <w:r w:rsidRPr="00677A9C">
        <w:rPr>
          <w:rFonts w:ascii="Times New Roman" w:hAnsi="Times New Roman"/>
          <w:color w:val="000000"/>
          <w:lang w:eastAsia="en-NZ"/>
        </w:rPr>
        <w:t xml:space="preserve">Even though it's 10 times as large as the original Gigatron, the Gigatron Deluxe won't take 10 times the effort to develop; it'll take 30 times the effort. Moreover, 30 times the total effort doesn't imply 30 times as much construction. It probably implies 25 times as much construction and 40 times as much architecture and system testing. You won't have 10 times as many errors either; you'll have 15 times as many—or more. </w:t>
      </w:r>
    </w:p>
    <w:p w14:paraId="777C7625" w14:textId="77777777" w:rsidR="00677A9C" w:rsidRDefault="00677A9C" w:rsidP="00D039CE">
      <w:pPr>
        <w:autoSpaceDE w:val="0"/>
        <w:autoSpaceDN w:val="0"/>
        <w:adjustRightInd w:val="0"/>
        <w:jc w:val="both"/>
        <w:rPr>
          <w:rFonts w:ascii="Times New Roman" w:hAnsi="Times New Roman"/>
          <w:b/>
          <w:bCs/>
          <w:color w:val="000000"/>
          <w:lang w:eastAsia="en-NZ"/>
        </w:rPr>
      </w:pPr>
    </w:p>
    <w:p w14:paraId="7CCD5496" w14:textId="77777777" w:rsidR="00677A9C" w:rsidRPr="00677A9C" w:rsidRDefault="00677A9C" w:rsidP="00D039CE">
      <w:pPr>
        <w:autoSpaceDE w:val="0"/>
        <w:autoSpaceDN w:val="0"/>
        <w:adjustRightInd w:val="0"/>
        <w:jc w:val="both"/>
        <w:rPr>
          <w:rFonts w:ascii="Times New Roman" w:hAnsi="Times New Roman"/>
          <w:color w:val="000000"/>
          <w:lang w:eastAsia="en-NZ"/>
        </w:rPr>
      </w:pPr>
      <w:r w:rsidRPr="00677A9C">
        <w:rPr>
          <w:rFonts w:ascii="Times New Roman" w:hAnsi="Times New Roman"/>
          <w:b/>
          <w:bCs/>
          <w:color w:val="000000"/>
          <w:lang w:eastAsia="en-NZ"/>
        </w:rPr>
        <w:t xml:space="preserve">27.5. Effect of Project Size on Development Activities </w:t>
      </w:r>
    </w:p>
    <w:p w14:paraId="6C32F51A" w14:textId="77777777" w:rsidR="00677A9C" w:rsidRDefault="00C820BE" w:rsidP="00677A9C">
      <w:pPr>
        <w:autoSpaceDE w:val="0"/>
        <w:autoSpaceDN w:val="0"/>
        <w:adjustRightInd w:val="0"/>
        <w:rPr>
          <w:rFonts w:ascii="Times New Roman" w:hAnsi="Times New Roman"/>
          <w:i/>
          <w:iCs/>
          <w:color w:val="000000"/>
          <w:lang w:eastAsia="en-NZ"/>
        </w:rPr>
      </w:pPr>
      <w:r>
        <w:rPr>
          <w:rFonts w:ascii="Times New Roman" w:hAnsi="Times New Roman"/>
          <w:i/>
          <w:iCs/>
          <w:noProof/>
          <w:color w:val="000000"/>
        </w:rPr>
        <w:drawing>
          <wp:inline distT="0" distB="0" distL="0" distR="0" wp14:anchorId="0E47E0DD" wp14:editId="768A2BEA">
            <wp:extent cx="5732145" cy="279971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799715"/>
                    </a:xfrm>
                    <a:prstGeom prst="rect">
                      <a:avLst/>
                    </a:prstGeom>
                    <a:noFill/>
                    <a:ln>
                      <a:noFill/>
                    </a:ln>
                  </pic:spPr>
                </pic:pic>
              </a:graphicData>
            </a:graphic>
          </wp:inline>
        </w:drawing>
      </w:r>
    </w:p>
    <w:p w14:paraId="79F1D4F6" w14:textId="77777777" w:rsidR="00677A9C" w:rsidRPr="00677A9C" w:rsidRDefault="00677A9C" w:rsidP="00D039CE">
      <w:pPr>
        <w:autoSpaceDE w:val="0"/>
        <w:autoSpaceDN w:val="0"/>
        <w:adjustRightInd w:val="0"/>
        <w:jc w:val="both"/>
        <w:rPr>
          <w:rFonts w:ascii="Times New Roman" w:hAnsi="Times New Roman"/>
          <w:color w:val="000000"/>
          <w:lang w:eastAsia="en-NZ"/>
        </w:rPr>
      </w:pPr>
      <w:r w:rsidRPr="00677A9C">
        <w:rPr>
          <w:rFonts w:ascii="Times New Roman" w:hAnsi="Times New Roman"/>
          <w:i/>
          <w:iCs/>
          <w:color w:val="000000"/>
          <w:lang w:eastAsia="en-NZ"/>
        </w:rPr>
        <w:t xml:space="preserve">Figure 27-3. Construction activities dominate small projects. Larger projects require more architecture, integration work, and system testing to succeed. Requirements work is not shown on this diagram because requirements effort is not as directly a function of program size as other activities are (Albrecht 1979; Glass 1982; Boehm, Gray, and Seewaldt 1984; Boddie 1987; Card 1987; McGarry, Waligora, and McDermott 1989; Brooks 1995; Jones 1998; Jones 2000; Boehm et al. 2000) </w:t>
      </w:r>
    </w:p>
    <w:p w14:paraId="4D83DE92" w14:textId="77777777" w:rsidR="00A2272A" w:rsidRDefault="00A2272A">
      <w:r>
        <w:br w:type="page"/>
      </w:r>
    </w:p>
    <w:p w14:paraId="3BE4B785" w14:textId="3378677A" w:rsidR="0077677B" w:rsidRDefault="0077677B" w:rsidP="00D17373">
      <w:pPr>
        <w:tabs>
          <w:tab w:val="left" w:pos="-720"/>
          <w:tab w:val="left" w:pos="2552"/>
          <w:tab w:val="left" w:pos="4395"/>
        </w:tabs>
        <w:suppressAutoHyphens/>
        <w:jc w:val="both"/>
      </w:pPr>
      <w:hyperlink r:id="rId18" w:history="1">
        <w:r w:rsidRPr="0077677B">
          <w:t>Chapter 3</w:t>
        </w:r>
      </w:hyperlink>
      <w:r>
        <w:t xml:space="preserve"> </w:t>
      </w:r>
      <w:r w:rsidRPr="0077677B">
        <w:t>/</w:t>
      </w:r>
      <w:r w:rsidR="001B5DC4" w:rsidRPr="0077677B">
        <w:t> </w:t>
      </w:r>
      <w:r w:rsidR="001B5DC4">
        <w:t>Checklist</w:t>
      </w:r>
      <w:r w:rsidRPr="0077677B">
        <w:t>: Requirements</w:t>
      </w:r>
    </w:p>
    <w:p w14:paraId="5DEF6FCA" w14:textId="77777777" w:rsidR="0077677B" w:rsidRDefault="0077677B" w:rsidP="00D17373">
      <w:pPr>
        <w:tabs>
          <w:tab w:val="left" w:pos="-720"/>
          <w:tab w:val="left" w:pos="2552"/>
          <w:tab w:val="left" w:pos="4395"/>
        </w:tabs>
        <w:suppressAutoHyphens/>
        <w:jc w:val="both"/>
      </w:pPr>
    </w:p>
    <w:p w14:paraId="45A06F4D" w14:textId="61755982" w:rsidR="0077677B" w:rsidRDefault="00E4044A" w:rsidP="00D17373">
      <w:pPr>
        <w:tabs>
          <w:tab w:val="left" w:pos="-720"/>
          <w:tab w:val="left" w:pos="2552"/>
          <w:tab w:val="left" w:pos="4395"/>
        </w:tabs>
        <w:suppressAutoHyphens/>
        <w:jc w:val="both"/>
        <w:rPr>
          <w:sz w:val="27"/>
          <w:szCs w:val="27"/>
        </w:rPr>
      </w:pPr>
      <w:r>
        <w:rPr>
          <w:sz w:val="27"/>
          <w:szCs w:val="27"/>
        </w:rPr>
        <w:t>Checklist: Requirements</w:t>
      </w:r>
    </w:p>
    <w:p w14:paraId="6DF7B3A7" w14:textId="77777777" w:rsidR="00E4044A" w:rsidRDefault="00E4044A" w:rsidP="00D17373">
      <w:pPr>
        <w:tabs>
          <w:tab w:val="left" w:pos="-720"/>
          <w:tab w:val="left" w:pos="2552"/>
          <w:tab w:val="left" w:pos="4395"/>
        </w:tabs>
        <w:suppressAutoHyphens/>
        <w:jc w:val="both"/>
        <w:rPr>
          <w:sz w:val="27"/>
          <w:szCs w:val="27"/>
        </w:rPr>
      </w:pPr>
    </w:p>
    <w:p w14:paraId="52B40F4B" w14:textId="26DF5BC6" w:rsidR="00E4044A" w:rsidRDefault="00E4044A" w:rsidP="00D17373">
      <w:pPr>
        <w:tabs>
          <w:tab w:val="left" w:pos="-720"/>
          <w:tab w:val="left" w:pos="2552"/>
          <w:tab w:val="left" w:pos="4395"/>
        </w:tabs>
        <w:suppressAutoHyphens/>
        <w:jc w:val="both"/>
      </w:pPr>
      <w:r>
        <w:t>The requirements checklist contains a list of questions to ask yourself about your project's requirements. This book doesn't tell you how to do good requirements development, and the list won't tell you how to do one either. Use the list as a sanity check at construction time to determine how solid the ground that you're standing on is-where you are on the requirements Richter scale.</w:t>
      </w:r>
    </w:p>
    <w:p w14:paraId="61D0778C" w14:textId="77777777" w:rsidR="00E4044A" w:rsidRDefault="00E4044A" w:rsidP="00D17373">
      <w:pPr>
        <w:tabs>
          <w:tab w:val="left" w:pos="-720"/>
          <w:tab w:val="left" w:pos="2552"/>
          <w:tab w:val="left" w:pos="4395"/>
        </w:tabs>
        <w:suppressAutoHyphens/>
        <w:jc w:val="both"/>
      </w:pPr>
    </w:p>
    <w:p w14:paraId="4190ECC6" w14:textId="4DEB07BE" w:rsidR="00E4044A" w:rsidRDefault="00E4044A" w:rsidP="00E4044A">
      <w:pPr>
        <w:pStyle w:val="NormalWeb"/>
        <w:jc w:val="both"/>
      </w:pPr>
      <w:r>
        <w:t>Not all of the checklist questions will apply to your project. If you're working on an informal project, you'll find some that you don't even need to think about. You'll find others that you need to think abo</w:t>
      </w:r>
      <w:r w:rsidR="00690E88">
        <w:t>ut but don't need to answer for</w:t>
      </w:r>
      <w:r>
        <w:t>mally. If you're working on a large, formal project, however, you may need to consider every one.</w:t>
      </w:r>
    </w:p>
    <w:p w14:paraId="15870DAE" w14:textId="77777777" w:rsidR="00E4044A" w:rsidRDefault="00E4044A" w:rsidP="00D17373">
      <w:pPr>
        <w:tabs>
          <w:tab w:val="left" w:pos="-720"/>
          <w:tab w:val="left" w:pos="2552"/>
          <w:tab w:val="left" w:pos="4395"/>
        </w:tabs>
        <w:suppressAutoHyphens/>
        <w:jc w:val="both"/>
      </w:pPr>
    </w:p>
    <w:p w14:paraId="5A2C5D09" w14:textId="72FA05C6" w:rsidR="00E4044A" w:rsidRDefault="00E4044A" w:rsidP="00D17373">
      <w:pPr>
        <w:tabs>
          <w:tab w:val="left" w:pos="-720"/>
          <w:tab w:val="left" w:pos="2552"/>
          <w:tab w:val="left" w:pos="4395"/>
        </w:tabs>
        <w:suppressAutoHyphens/>
        <w:jc w:val="both"/>
        <w:rPr>
          <w:rStyle w:val="Strong"/>
        </w:rPr>
      </w:pPr>
      <w:r>
        <w:rPr>
          <w:rStyle w:val="Strong"/>
        </w:rPr>
        <w:t>Specific Functional Requirements</w:t>
      </w:r>
    </w:p>
    <w:p w14:paraId="7CBC5F28" w14:textId="77777777" w:rsidR="00E4044A" w:rsidRDefault="00E4044A" w:rsidP="00D17373">
      <w:pPr>
        <w:tabs>
          <w:tab w:val="left" w:pos="-720"/>
          <w:tab w:val="left" w:pos="2552"/>
          <w:tab w:val="left" w:pos="4395"/>
        </w:tabs>
        <w:suppressAutoHyphens/>
        <w:jc w:val="both"/>
        <w:rPr>
          <w:rStyle w:val="Strong"/>
        </w:rPr>
      </w:pPr>
    </w:p>
    <w:p w14:paraId="7AB065D6" w14:textId="77777777" w:rsidR="00E4044A" w:rsidRDefault="00E4044A" w:rsidP="00E4044A">
      <w:pPr>
        <w:numPr>
          <w:ilvl w:val="0"/>
          <w:numId w:val="9"/>
        </w:numPr>
        <w:spacing w:before="100" w:beforeAutospacing="1" w:after="100" w:afterAutospacing="1"/>
        <w:jc w:val="both"/>
      </w:pPr>
      <w:r>
        <w:t xml:space="preserve">Are all the inputs to the system specified, including their source, accuracy, range of values, and frequency? </w:t>
      </w:r>
    </w:p>
    <w:p w14:paraId="5C3FBA1A" w14:textId="77777777" w:rsidR="00E4044A" w:rsidRDefault="00E4044A" w:rsidP="00E4044A">
      <w:pPr>
        <w:numPr>
          <w:ilvl w:val="0"/>
          <w:numId w:val="9"/>
        </w:numPr>
        <w:spacing w:before="100" w:beforeAutospacing="1" w:after="100" w:afterAutospacing="1"/>
        <w:jc w:val="both"/>
      </w:pPr>
      <w:r>
        <w:t xml:space="preserve">Are all the outputs from the system specified, including their destination, accuracy, range of values, frequency, and format? </w:t>
      </w:r>
    </w:p>
    <w:p w14:paraId="13D35EED" w14:textId="77777777" w:rsidR="00E4044A" w:rsidRDefault="00E4044A" w:rsidP="00E4044A">
      <w:pPr>
        <w:numPr>
          <w:ilvl w:val="0"/>
          <w:numId w:val="9"/>
        </w:numPr>
        <w:spacing w:before="100" w:beforeAutospacing="1" w:after="100" w:afterAutospacing="1"/>
        <w:jc w:val="both"/>
      </w:pPr>
      <w:r>
        <w:t xml:space="preserve">Are all output formats specified for web pages, reports, and so on? </w:t>
      </w:r>
    </w:p>
    <w:p w14:paraId="2EED57A8" w14:textId="77777777" w:rsidR="00E4044A" w:rsidRDefault="00E4044A" w:rsidP="00E4044A">
      <w:pPr>
        <w:numPr>
          <w:ilvl w:val="0"/>
          <w:numId w:val="9"/>
        </w:numPr>
        <w:spacing w:before="100" w:beforeAutospacing="1" w:after="100" w:afterAutospacing="1"/>
        <w:jc w:val="both"/>
      </w:pPr>
      <w:r>
        <w:t xml:space="preserve">Are all the external hardware and software interfaces specified? </w:t>
      </w:r>
    </w:p>
    <w:p w14:paraId="62488C4A" w14:textId="77777777" w:rsidR="00E4044A" w:rsidRDefault="00E4044A" w:rsidP="00E4044A">
      <w:pPr>
        <w:numPr>
          <w:ilvl w:val="0"/>
          <w:numId w:val="9"/>
        </w:numPr>
        <w:spacing w:before="100" w:beforeAutospacing="1" w:after="100" w:afterAutospacing="1"/>
        <w:jc w:val="both"/>
      </w:pPr>
      <w:r>
        <w:t xml:space="preserve">Are all the external communication interfaces specified, including handshaking, error-checking, and communication protocols? </w:t>
      </w:r>
    </w:p>
    <w:p w14:paraId="789A320D" w14:textId="77777777" w:rsidR="00E4044A" w:rsidRDefault="00E4044A" w:rsidP="00A95155">
      <w:pPr>
        <w:numPr>
          <w:ilvl w:val="0"/>
          <w:numId w:val="9"/>
        </w:numPr>
        <w:spacing w:before="100" w:beforeAutospacing="1" w:after="100" w:afterAutospacing="1"/>
        <w:jc w:val="both"/>
      </w:pPr>
      <w:r>
        <w:t xml:space="preserve">Are all the tasks the user wants to perform specified? </w:t>
      </w:r>
    </w:p>
    <w:p w14:paraId="619B86D4" w14:textId="4E7F1D99" w:rsidR="00E4044A" w:rsidRDefault="00E4044A" w:rsidP="00A95155">
      <w:pPr>
        <w:numPr>
          <w:ilvl w:val="0"/>
          <w:numId w:val="9"/>
        </w:numPr>
        <w:spacing w:before="100" w:beforeAutospacing="1" w:after="100" w:afterAutospacing="1"/>
        <w:jc w:val="both"/>
      </w:pPr>
      <w:r>
        <w:t>Is the data used in each task and the data resulting from each task specified?</w:t>
      </w:r>
    </w:p>
    <w:p w14:paraId="29016290" w14:textId="77777777" w:rsidR="00E4044A" w:rsidRDefault="00E4044A" w:rsidP="00E4044A">
      <w:pPr>
        <w:tabs>
          <w:tab w:val="left" w:pos="-720"/>
          <w:tab w:val="left" w:pos="2552"/>
          <w:tab w:val="left" w:pos="4395"/>
        </w:tabs>
        <w:suppressAutoHyphens/>
        <w:jc w:val="both"/>
      </w:pPr>
    </w:p>
    <w:p w14:paraId="352EE47D" w14:textId="628B993F" w:rsidR="00E4044A" w:rsidRDefault="00E4044A" w:rsidP="00E4044A">
      <w:pPr>
        <w:tabs>
          <w:tab w:val="left" w:pos="-720"/>
          <w:tab w:val="left" w:pos="2552"/>
          <w:tab w:val="left" w:pos="4395"/>
        </w:tabs>
        <w:suppressAutoHyphens/>
        <w:jc w:val="both"/>
        <w:rPr>
          <w:rStyle w:val="Strong"/>
        </w:rPr>
      </w:pPr>
      <w:r>
        <w:rPr>
          <w:rStyle w:val="Strong"/>
        </w:rPr>
        <w:t>Specific Non-Functional (Quality) Requirements</w:t>
      </w:r>
    </w:p>
    <w:p w14:paraId="2082F65B" w14:textId="77777777" w:rsidR="00E4044A" w:rsidRDefault="00E4044A" w:rsidP="00E4044A">
      <w:pPr>
        <w:tabs>
          <w:tab w:val="left" w:pos="-720"/>
          <w:tab w:val="left" w:pos="2552"/>
          <w:tab w:val="left" w:pos="4395"/>
        </w:tabs>
        <w:suppressAutoHyphens/>
        <w:jc w:val="both"/>
        <w:rPr>
          <w:rStyle w:val="Strong"/>
        </w:rPr>
      </w:pPr>
    </w:p>
    <w:p w14:paraId="1F7DEDD8" w14:textId="77777777" w:rsidR="00690E88" w:rsidRDefault="00690E88" w:rsidP="00690E88">
      <w:pPr>
        <w:numPr>
          <w:ilvl w:val="0"/>
          <w:numId w:val="10"/>
        </w:numPr>
        <w:spacing w:before="100" w:beforeAutospacing="1" w:after="100" w:afterAutospacing="1"/>
      </w:pPr>
      <w:r>
        <w:t xml:space="preserve">Is the expected response time, from the user's point of view, specified for all necessary operations? </w:t>
      </w:r>
    </w:p>
    <w:p w14:paraId="3D1A2EB1" w14:textId="77777777" w:rsidR="00690E88" w:rsidRDefault="00690E88" w:rsidP="00690E88">
      <w:pPr>
        <w:numPr>
          <w:ilvl w:val="0"/>
          <w:numId w:val="10"/>
        </w:numPr>
        <w:spacing w:before="100" w:beforeAutospacing="1" w:after="100" w:afterAutospacing="1"/>
      </w:pPr>
      <w:r>
        <w:t xml:space="preserve">Are other timing considerations specified, such as processing time, data-transfer rate, and system throughput? </w:t>
      </w:r>
    </w:p>
    <w:p w14:paraId="307E111F" w14:textId="77777777" w:rsidR="00690E88" w:rsidRDefault="00690E88" w:rsidP="00690E88">
      <w:pPr>
        <w:numPr>
          <w:ilvl w:val="0"/>
          <w:numId w:val="10"/>
        </w:numPr>
        <w:spacing w:before="100" w:beforeAutospacing="1" w:after="100" w:afterAutospacing="1"/>
      </w:pPr>
      <w:r>
        <w:t xml:space="preserve">Is the level of security specified? </w:t>
      </w:r>
    </w:p>
    <w:p w14:paraId="6F639D6A" w14:textId="77777777" w:rsidR="00690E88" w:rsidRDefault="00690E88" w:rsidP="00690E88">
      <w:pPr>
        <w:numPr>
          <w:ilvl w:val="0"/>
          <w:numId w:val="10"/>
        </w:numPr>
        <w:spacing w:before="100" w:beforeAutospacing="1" w:after="100" w:afterAutospacing="1"/>
      </w:pPr>
      <w:r>
        <w:t xml:space="preserve">Is the reliability specified, including the consequences of software failure, the vital information that needs to be protected from failure, and the strategy for error detection and recovery? </w:t>
      </w:r>
    </w:p>
    <w:p w14:paraId="5B9ACC77" w14:textId="77777777" w:rsidR="00690E88" w:rsidRDefault="00690E88" w:rsidP="00690E88">
      <w:pPr>
        <w:numPr>
          <w:ilvl w:val="0"/>
          <w:numId w:val="10"/>
        </w:numPr>
        <w:spacing w:before="100" w:beforeAutospacing="1" w:after="100" w:afterAutospacing="1"/>
      </w:pPr>
      <w:r>
        <w:t xml:space="preserve">Is maximum memory specified? </w:t>
      </w:r>
    </w:p>
    <w:p w14:paraId="5CA2CCDE" w14:textId="77777777" w:rsidR="00690E88" w:rsidRDefault="00690E88" w:rsidP="00690E88">
      <w:pPr>
        <w:numPr>
          <w:ilvl w:val="0"/>
          <w:numId w:val="10"/>
        </w:numPr>
        <w:spacing w:before="100" w:beforeAutospacing="1" w:after="100" w:afterAutospacing="1"/>
      </w:pPr>
      <w:r>
        <w:t xml:space="preserve">Is the maximum storage specified? </w:t>
      </w:r>
    </w:p>
    <w:p w14:paraId="6C9A401B" w14:textId="77777777" w:rsidR="00690E88" w:rsidRDefault="00690E88" w:rsidP="00690E88">
      <w:pPr>
        <w:numPr>
          <w:ilvl w:val="0"/>
          <w:numId w:val="10"/>
        </w:numPr>
        <w:spacing w:before="100" w:beforeAutospacing="1" w:after="100" w:afterAutospacing="1"/>
      </w:pPr>
      <w:r>
        <w:t xml:space="preserve">Is the maintainability of the system specified, including its ability to adapt to changes in specific functionality, changes in the operating environment, and changes in its interfaces with other software? </w:t>
      </w:r>
    </w:p>
    <w:p w14:paraId="749A3561" w14:textId="77777777" w:rsidR="00690E88" w:rsidRDefault="00690E88" w:rsidP="00690E88">
      <w:pPr>
        <w:numPr>
          <w:ilvl w:val="0"/>
          <w:numId w:val="10"/>
        </w:numPr>
        <w:spacing w:before="100" w:beforeAutospacing="1" w:after="100" w:afterAutospacing="1"/>
      </w:pPr>
      <w:r>
        <w:t xml:space="preserve">Is the definition of success included? Of failure? </w:t>
      </w:r>
    </w:p>
    <w:p w14:paraId="7CEC4267" w14:textId="77777777" w:rsidR="00107D67" w:rsidRDefault="00107D67" w:rsidP="00E4044A">
      <w:pPr>
        <w:tabs>
          <w:tab w:val="left" w:pos="-720"/>
          <w:tab w:val="left" w:pos="2552"/>
          <w:tab w:val="left" w:pos="4395"/>
        </w:tabs>
        <w:suppressAutoHyphens/>
        <w:jc w:val="both"/>
        <w:rPr>
          <w:rStyle w:val="Strong"/>
        </w:rPr>
      </w:pPr>
    </w:p>
    <w:p w14:paraId="5B31CD2F" w14:textId="73E03F60" w:rsidR="00E4044A" w:rsidRDefault="00107D67" w:rsidP="00E4044A">
      <w:pPr>
        <w:tabs>
          <w:tab w:val="left" w:pos="-720"/>
          <w:tab w:val="left" w:pos="2552"/>
          <w:tab w:val="left" w:pos="4395"/>
        </w:tabs>
        <w:suppressAutoHyphens/>
        <w:jc w:val="both"/>
      </w:pPr>
      <w:r>
        <w:rPr>
          <w:rStyle w:val="Strong"/>
        </w:rPr>
        <w:t>Requirements Quality</w:t>
      </w:r>
    </w:p>
    <w:p w14:paraId="0EBC656D" w14:textId="77777777" w:rsidR="00107D67" w:rsidRDefault="00107D67" w:rsidP="00D17373">
      <w:pPr>
        <w:tabs>
          <w:tab w:val="left" w:pos="-720"/>
          <w:tab w:val="left" w:pos="2552"/>
          <w:tab w:val="left" w:pos="4395"/>
        </w:tabs>
        <w:suppressAutoHyphens/>
        <w:jc w:val="both"/>
      </w:pPr>
    </w:p>
    <w:p w14:paraId="40043653" w14:textId="77777777" w:rsidR="00107D67" w:rsidRDefault="00107D67" w:rsidP="00107D67">
      <w:pPr>
        <w:numPr>
          <w:ilvl w:val="0"/>
          <w:numId w:val="11"/>
        </w:numPr>
        <w:spacing w:before="100" w:beforeAutospacing="1" w:after="100" w:afterAutospacing="1"/>
      </w:pPr>
      <w:r>
        <w:t xml:space="preserve">Are the requirements written in the user's language? Do the users think so? </w:t>
      </w:r>
    </w:p>
    <w:p w14:paraId="7CA4F699" w14:textId="77777777" w:rsidR="00107D67" w:rsidRDefault="00107D67" w:rsidP="00107D67">
      <w:pPr>
        <w:numPr>
          <w:ilvl w:val="0"/>
          <w:numId w:val="11"/>
        </w:numPr>
        <w:spacing w:before="100" w:beforeAutospacing="1" w:after="100" w:afterAutospacing="1"/>
      </w:pPr>
      <w:r>
        <w:t xml:space="preserve">Does each requirement avoid conflicts with other requirements? </w:t>
      </w:r>
    </w:p>
    <w:p w14:paraId="5F9553BA" w14:textId="77777777" w:rsidR="00107D67" w:rsidRDefault="00107D67" w:rsidP="00107D67">
      <w:pPr>
        <w:numPr>
          <w:ilvl w:val="0"/>
          <w:numId w:val="11"/>
        </w:numPr>
        <w:spacing w:before="100" w:beforeAutospacing="1" w:after="100" w:afterAutospacing="1"/>
      </w:pPr>
      <w:r>
        <w:lastRenderedPageBreak/>
        <w:t xml:space="preserve">Are acceptable trade-offs between competing attributes specified-for ex-ample, between robustness and correctness? </w:t>
      </w:r>
    </w:p>
    <w:p w14:paraId="7EB9E20E" w14:textId="77777777" w:rsidR="00107D67" w:rsidRDefault="00107D67" w:rsidP="00107D67">
      <w:pPr>
        <w:numPr>
          <w:ilvl w:val="0"/>
          <w:numId w:val="11"/>
        </w:numPr>
        <w:spacing w:before="100" w:beforeAutospacing="1" w:after="100" w:afterAutospacing="1"/>
      </w:pPr>
      <w:r>
        <w:t xml:space="preserve">Do the requirements avoid specifying the design? </w:t>
      </w:r>
    </w:p>
    <w:p w14:paraId="3C222AF9" w14:textId="38A0CAFC" w:rsidR="00107D67" w:rsidRDefault="00107D67" w:rsidP="00107D67">
      <w:pPr>
        <w:numPr>
          <w:ilvl w:val="0"/>
          <w:numId w:val="11"/>
        </w:numPr>
        <w:spacing w:before="100" w:beforeAutospacing="1" w:after="100" w:afterAutospacing="1"/>
      </w:pPr>
      <w:r>
        <w:t>Are the requirements at a fairly consistent</w:t>
      </w:r>
      <w:r w:rsidR="001B5DC4">
        <w:t xml:space="preserve"> level of detail? Should any re</w:t>
      </w:r>
      <w:r>
        <w:t>quirement be specified in more detail?</w:t>
      </w:r>
    </w:p>
    <w:p w14:paraId="05D75DEA" w14:textId="77777777" w:rsidR="00107D67" w:rsidRDefault="00107D67" w:rsidP="00107D67">
      <w:pPr>
        <w:numPr>
          <w:ilvl w:val="0"/>
          <w:numId w:val="11"/>
        </w:numPr>
        <w:spacing w:before="100" w:beforeAutospacing="1" w:after="100" w:afterAutospacing="1"/>
      </w:pPr>
      <w:r>
        <w:t xml:space="preserve">Should any requirement be specified in less detail? </w:t>
      </w:r>
    </w:p>
    <w:p w14:paraId="323A8A1D" w14:textId="77777777" w:rsidR="00107D67" w:rsidRDefault="00107D67" w:rsidP="00107D67">
      <w:pPr>
        <w:numPr>
          <w:ilvl w:val="0"/>
          <w:numId w:val="11"/>
        </w:numPr>
        <w:spacing w:before="100" w:beforeAutospacing="1" w:after="100" w:afterAutospacing="1"/>
      </w:pPr>
      <w:r>
        <w:t xml:space="preserve">Are the requirements clear enough to be turned over to an independent group for construction and still be understood? </w:t>
      </w:r>
    </w:p>
    <w:p w14:paraId="0AD1458B" w14:textId="77777777" w:rsidR="00107D67" w:rsidRDefault="00107D67" w:rsidP="00107D67">
      <w:pPr>
        <w:numPr>
          <w:ilvl w:val="0"/>
          <w:numId w:val="11"/>
        </w:numPr>
        <w:spacing w:before="100" w:beforeAutospacing="1" w:after="100" w:afterAutospacing="1"/>
      </w:pPr>
      <w:r>
        <w:t xml:space="preserve">Is each item relevant to the problem and its solution? Can each item be traced to its origin in the problem environment? </w:t>
      </w:r>
    </w:p>
    <w:p w14:paraId="19659228" w14:textId="77777777" w:rsidR="00107D67" w:rsidRDefault="00107D67" w:rsidP="00107D67">
      <w:pPr>
        <w:numPr>
          <w:ilvl w:val="0"/>
          <w:numId w:val="11"/>
        </w:numPr>
        <w:spacing w:before="100" w:beforeAutospacing="1" w:after="100" w:afterAutospacing="1"/>
      </w:pPr>
      <w:r>
        <w:t xml:space="preserve">Is each requirement testable? Will it be possible for independent testing to determine whether each requirement has been satisfied? </w:t>
      </w:r>
    </w:p>
    <w:p w14:paraId="68A4C5E5" w14:textId="5FCE9A6A" w:rsidR="00107D67" w:rsidRDefault="00107D67" w:rsidP="00107D67">
      <w:pPr>
        <w:numPr>
          <w:ilvl w:val="0"/>
          <w:numId w:val="11"/>
        </w:numPr>
        <w:spacing w:before="100" w:beforeAutospacing="1" w:after="100" w:afterAutospacing="1"/>
      </w:pPr>
      <w:r>
        <w:t>Are all possible changes to the requirements specified, inclu</w:t>
      </w:r>
      <w:r w:rsidR="001B5DC4">
        <w:t>ding the likeli</w:t>
      </w:r>
      <w:r>
        <w:t xml:space="preserve">hood of each change? </w:t>
      </w:r>
    </w:p>
    <w:p w14:paraId="6C8BD1C0" w14:textId="77777777" w:rsidR="00107D67" w:rsidRDefault="00107D67" w:rsidP="00D17373">
      <w:pPr>
        <w:tabs>
          <w:tab w:val="left" w:pos="-720"/>
          <w:tab w:val="left" w:pos="2552"/>
          <w:tab w:val="left" w:pos="4395"/>
        </w:tabs>
        <w:suppressAutoHyphens/>
        <w:jc w:val="both"/>
      </w:pPr>
    </w:p>
    <w:p w14:paraId="5545D267" w14:textId="72A5A709" w:rsidR="00107D67" w:rsidRDefault="00107D67" w:rsidP="00D17373">
      <w:pPr>
        <w:tabs>
          <w:tab w:val="left" w:pos="-720"/>
          <w:tab w:val="left" w:pos="2552"/>
          <w:tab w:val="left" w:pos="4395"/>
        </w:tabs>
        <w:suppressAutoHyphens/>
        <w:jc w:val="both"/>
      </w:pPr>
      <w:r>
        <w:rPr>
          <w:rStyle w:val="Strong"/>
        </w:rPr>
        <w:t>Requirements Completeness</w:t>
      </w:r>
    </w:p>
    <w:p w14:paraId="49C63E03" w14:textId="77777777" w:rsidR="00107D67" w:rsidRDefault="00107D67" w:rsidP="00D17373">
      <w:pPr>
        <w:tabs>
          <w:tab w:val="left" w:pos="-720"/>
          <w:tab w:val="left" w:pos="2552"/>
          <w:tab w:val="left" w:pos="4395"/>
        </w:tabs>
        <w:suppressAutoHyphens/>
        <w:jc w:val="both"/>
      </w:pPr>
    </w:p>
    <w:p w14:paraId="21B9208E" w14:textId="77777777" w:rsidR="00107D67" w:rsidRDefault="00107D67" w:rsidP="00107D67">
      <w:pPr>
        <w:numPr>
          <w:ilvl w:val="0"/>
          <w:numId w:val="12"/>
        </w:numPr>
        <w:spacing w:before="100" w:beforeAutospacing="1" w:after="100" w:afterAutospacing="1"/>
      </w:pPr>
      <w:r>
        <w:t xml:space="preserve">Where information isn't available before development begins, are the areas of incompleteness specified? </w:t>
      </w:r>
      <w:r>
        <w:br/>
        <w:t xml:space="preserve">Are the requirements complete in the sense that if the product satisfies every requirement, it will be acceptable? </w:t>
      </w:r>
    </w:p>
    <w:p w14:paraId="436C02ED" w14:textId="5FE557CB" w:rsidR="00107D67" w:rsidRDefault="00107D67" w:rsidP="00107D67">
      <w:pPr>
        <w:numPr>
          <w:ilvl w:val="0"/>
          <w:numId w:val="12"/>
        </w:numPr>
        <w:spacing w:before="100" w:beforeAutospacing="1" w:after="100" w:afterAutospacing="1"/>
      </w:pPr>
      <w:r>
        <w:t>Are you comfortable with all the requi</w:t>
      </w:r>
      <w:r w:rsidR="001B5DC4">
        <w:t>rements? Have you eliminated re</w:t>
      </w:r>
      <w:bookmarkStart w:id="0" w:name="_GoBack"/>
      <w:bookmarkEnd w:id="0"/>
      <w:r>
        <w:t>quirements that are impossible to implement and included just to appease your customer or your boss?</w:t>
      </w:r>
    </w:p>
    <w:p w14:paraId="38663612" w14:textId="77777777" w:rsidR="00C70C82" w:rsidRDefault="00C70C82" w:rsidP="00C70C82">
      <w:pPr>
        <w:spacing w:before="100" w:beforeAutospacing="1" w:after="100" w:afterAutospacing="1"/>
      </w:pPr>
    </w:p>
    <w:p w14:paraId="396B2CF5" w14:textId="77777777" w:rsidR="00B61ED4" w:rsidRDefault="00867E4C" w:rsidP="00D17373">
      <w:pPr>
        <w:tabs>
          <w:tab w:val="left" w:pos="-720"/>
          <w:tab w:val="left" w:pos="2552"/>
          <w:tab w:val="left" w:pos="4395"/>
        </w:tabs>
        <w:suppressAutoHyphens/>
        <w:jc w:val="both"/>
      </w:pPr>
      <w:r>
        <w:br w:type="page"/>
      </w:r>
      <w:r w:rsidRPr="00867E4C">
        <w:lastRenderedPageBreak/>
        <w:t>Chapter 5 /  Checklist: Design in Construction</w:t>
      </w:r>
    </w:p>
    <w:p w14:paraId="5FA87C22" w14:textId="77777777" w:rsidR="00867E4C" w:rsidRDefault="00867E4C" w:rsidP="00D17373">
      <w:pPr>
        <w:tabs>
          <w:tab w:val="left" w:pos="-720"/>
          <w:tab w:val="left" w:pos="2552"/>
          <w:tab w:val="left" w:pos="4395"/>
        </w:tabs>
        <w:suppressAutoHyphens/>
        <w:jc w:val="both"/>
      </w:pPr>
    </w:p>
    <w:p w14:paraId="5DAF08FB" w14:textId="77777777" w:rsidR="00867E4C" w:rsidRPr="00867E4C" w:rsidRDefault="00867E4C" w:rsidP="00D17373">
      <w:pPr>
        <w:jc w:val="both"/>
        <w:rPr>
          <w:rFonts w:ascii="Times New Roman" w:eastAsia="Times New Roman" w:hAnsi="Times New Roman"/>
          <w:sz w:val="24"/>
          <w:szCs w:val="24"/>
          <w:lang w:eastAsia="en-NZ"/>
        </w:rPr>
      </w:pPr>
      <w:r w:rsidRPr="00867E4C">
        <w:rPr>
          <w:rFonts w:ascii="Times New Roman" w:eastAsia="Times New Roman" w:hAnsi="Times New Roman"/>
          <w:b/>
          <w:bCs/>
          <w:sz w:val="24"/>
          <w:szCs w:val="24"/>
          <w:lang w:eastAsia="en-NZ"/>
        </w:rPr>
        <w:t>Design Practices</w:t>
      </w:r>
    </w:p>
    <w:p w14:paraId="1EF85CDA" w14:textId="77777777" w:rsidR="00867E4C" w:rsidRPr="00867E4C" w:rsidRDefault="00867E4C" w:rsidP="00D17373">
      <w:pPr>
        <w:numPr>
          <w:ilvl w:val="0"/>
          <w:numId w:val="7"/>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Have you iterated, selecting the best of several attempts rather than the first attempt? </w:t>
      </w:r>
    </w:p>
    <w:p w14:paraId="390EDE9A" w14:textId="77777777" w:rsidR="00867E4C" w:rsidRPr="00867E4C" w:rsidRDefault="00867E4C" w:rsidP="00D17373">
      <w:pPr>
        <w:numPr>
          <w:ilvl w:val="0"/>
          <w:numId w:val="7"/>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Have you tried decomposing the system in several different ways to see which way will work best? </w:t>
      </w:r>
    </w:p>
    <w:p w14:paraId="0A7E97C2" w14:textId="77777777" w:rsidR="00867E4C" w:rsidRPr="00867E4C" w:rsidRDefault="00867E4C" w:rsidP="00D17373">
      <w:pPr>
        <w:numPr>
          <w:ilvl w:val="0"/>
          <w:numId w:val="7"/>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Have you approached the design problem both from the top down and from the bottom up? </w:t>
      </w:r>
    </w:p>
    <w:p w14:paraId="3590B0D7" w14:textId="77777777" w:rsidR="00867E4C" w:rsidRPr="00867E4C" w:rsidRDefault="00867E4C" w:rsidP="00D17373">
      <w:pPr>
        <w:numPr>
          <w:ilvl w:val="0"/>
          <w:numId w:val="7"/>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Have you prototyped risky or unfamiliar parts of the system, creating the absolute minimum amount of throwaway code needed to answer specific questions? </w:t>
      </w:r>
    </w:p>
    <w:p w14:paraId="0ADCE6E6" w14:textId="77777777" w:rsidR="00867E4C" w:rsidRPr="00867E4C" w:rsidRDefault="00867E4C" w:rsidP="00D17373">
      <w:pPr>
        <w:numPr>
          <w:ilvl w:val="0"/>
          <w:numId w:val="7"/>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Has you design been reviewed, formally or informally, by others? </w:t>
      </w:r>
    </w:p>
    <w:p w14:paraId="5792C145" w14:textId="77777777" w:rsidR="00867E4C" w:rsidRPr="00867E4C" w:rsidRDefault="00867E4C" w:rsidP="00D17373">
      <w:pPr>
        <w:numPr>
          <w:ilvl w:val="0"/>
          <w:numId w:val="7"/>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Have you driven the design to the point that its implementation seems obvious? </w:t>
      </w:r>
    </w:p>
    <w:p w14:paraId="340D6B5A" w14:textId="77777777" w:rsidR="00867E4C" w:rsidRPr="00867E4C" w:rsidRDefault="00867E4C" w:rsidP="00D17373">
      <w:pPr>
        <w:numPr>
          <w:ilvl w:val="0"/>
          <w:numId w:val="7"/>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Have you captured your design work using an appropriate technique such as a Wiki, email, flipcharts, digital camera, UML, CRC cards, or comments in the code itself? </w:t>
      </w:r>
    </w:p>
    <w:p w14:paraId="01DC3C22" w14:textId="77777777" w:rsidR="00867E4C" w:rsidRPr="00867E4C" w:rsidRDefault="00867E4C" w:rsidP="00D17373">
      <w:p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b/>
          <w:bCs/>
          <w:sz w:val="24"/>
          <w:szCs w:val="24"/>
          <w:lang w:eastAsia="en-NZ"/>
        </w:rPr>
        <w:t>Design Goals</w:t>
      </w:r>
    </w:p>
    <w:p w14:paraId="78FB8F0F" w14:textId="77777777" w:rsidR="00867E4C" w:rsidRPr="00867E4C" w:rsidRDefault="00867E4C" w:rsidP="00D17373">
      <w:pPr>
        <w:numPr>
          <w:ilvl w:val="0"/>
          <w:numId w:val="8"/>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Does the design adequately address issues that were identified and deferred at the architectural level? </w:t>
      </w:r>
    </w:p>
    <w:p w14:paraId="65AC20D2" w14:textId="77777777" w:rsidR="00867E4C" w:rsidRPr="00867E4C" w:rsidRDefault="00867E4C" w:rsidP="00D17373">
      <w:pPr>
        <w:numPr>
          <w:ilvl w:val="0"/>
          <w:numId w:val="8"/>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Is the design stratified into layers? </w:t>
      </w:r>
    </w:p>
    <w:p w14:paraId="1773F820" w14:textId="77777777" w:rsidR="00867E4C" w:rsidRPr="00867E4C" w:rsidRDefault="00867E4C" w:rsidP="00D17373">
      <w:pPr>
        <w:numPr>
          <w:ilvl w:val="0"/>
          <w:numId w:val="8"/>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Are you satisfied with the way the program has been decomposed into subsystems, packages, and classes? </w:t>
      </w:r>
    </w:p>
    <w:p w14:paraId="5702A350" w14:textId="77777777" w:rsidR="00867E4C" w:rsidRPr="00867E4C" w:rsidRDefault="00867E4C" w:rsidP="00D17373">
      <w:pPr>
        <w:numPr>
          <w:ilvl w:val="0"/>
          <w:numId w:val="8"/>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Are you satisfied with the way the classes have been decomposed into routines? </w:t>
      </w:r>
    </w:p>
    <w:p w14:paraId="1B401D0A" w14:textId="77777777" w:rsidR="00867E4C" w:rsidRPr="00867E4C" w:rsidRDefault="00867E4C" w:rsidP="00D17373">
      <w:pPr>
        <w:numPr>
          <w:ilvl w:val="0"/>
          <w:numId w:val="8"/>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Are classes designed for minimal interaction with each other? </w:t>
      </w:r>
    </w:p>
    <w:p w14:paraId="05A6CE78" w14:textId="77777777" w:rsidR="00867E4C" w:rsidRPr="00867E4C" w:rsidRDefault="00867E4C" w:rsidP="00D17373">
      <w:pPr>
        <w:numPr>
          <w:ilvl w:val="0"/>
          <w:numId w:val="8"/>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Are classes and subsystems designed so that you can use them in other systems? </w:t>
      </w:r>
    </w:p>
    <w:p w14:paraId="6B4B9028" w14:textId="77777777" w:rsidR="00867E4C" w:rsidRPr="00867E4C" w:rsidRDefault="00867E4C" w:rsidP="00D17373">
      <w:pPr>
        <w:numPr>
          <w:ilvl w:val="0"/>
          <w:numId w:val="8"/>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Will the program be easy to maintain? </w:t>
      </w:r>
    </w:p>
    <w:p w14:paraId="4CE64212" w14:textId="77777777" w:rsidR="00867E4C" w:rsidRPr="00867E4C" w:rsidRDefault="00867E4C" w:rsidP="00D17373">
      <w:pPr>
        <w:numPr>
          <w:ilvl w:val="0"/>
          <w:numId w:val="8"/>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Is the design lean? Are all of its parts strictly necessary? </w:t>
      </w:r>
    </w:p>
    <w:p w14:paraId="388189FA" w14:textId="77777777" w:rsidR="00867E4C" w:rsidRPr="00867E4C" w:rsidRDefault="00867E4C" w:rsidP="00D17373">
      <w:pPr>
        <w:numPr>
          <w:ilvl w:val="0"/>
          <w:numId w:val="8"/>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Does the design use standard techniques and avoid exotic, hard-to-understand elements? </w:t>
      </w:r>
    </w:p>
    <w:p w14:paraId="5C9702B3" w14:textId="77777777" w:rsidR="00867E4C" w:rsidRPr="00867E4C" w:rsidRDefault="00867E4C" w:rsidP="00D17373">
      <w:pPr>
        <w:numPr>
          <w:ilvl w:val="0"/>
          <w:numId w:val="8"/>
        </w:numPr>
        <w:spacing w:before="100" w:beforeAutospacing="1" w:after="100" w:afterAutospacing="1"/>
        <w:jc w:val="both"/>
        <w:rPr>
          <w:rFonts w:ascii="Times New Roman" w:eastAsia="Times New Roman" w:hAnsi="Times New Roman"/>
          <w:sz w:val="24"/>
          <w:szCs w:val="24"/>
          <w:lang w:eastAsia="en-NZ"/>
        </w:rPr>
      </w:pPr>
      <w:r w:rsidRPr="00867E4C">
        <w:rPr>
          <w:rFonts w:ascii="Times New Roman" w:eastAsia="Times New Roman" w:hAnsi="Times New Roman"/>
          <w:sz w:val="24"/>
          <w:szCs w:val="24"/>
          <w:lang w:eastAsia="en-NZ"/>
        </w:rPr>
        <w:t xml:space="preserve">Overall, does the design help minimize both accidental and essential complexity? </w:t>
      </w:r>
    </w:p>
    <w:p w14:paraId="73B9C50C" w14:textId="77777777" w:rsidR="00E4044A" w:rsidRDefault="00E4044A" w:rsidP="00E4044A">
      <w:pPr>
        <w:numPr>
          <w:ilvl w:val="0"/>
          <w:numId w:val="8"/>
        </w:numPr>
        <w:spacing w:before="100" w:beforeAutospacing="1" w:after="100" w:afterAutospacing="1"/>
        <w:jc w:val="both"/>
      </w:pPr>
      <w:r>
        <w:t xml:space="preserve">Is the expected response time, from the user's point of view, specified for all necessary operations? </w:t>
      </w:r>
    </w:p>
    <w:p w14:paraId="38C947AF" w14:textId="77777777" w:rsidR="00E4044A" w:rsidRDefault="00E4044A" w:rsidP="00E4044A">
      <w:pPr>
        <w:numPr>
          <w:ilvl w:val="0"/>
          <w:numId w:val="8"/>
        </w:numPr>
        <w:spacing w:before="100" w:beforeAutospacing="1" w:after="100" w:afterAutospacing="1"/>
        <w:jc w:val="both"/>
      </w:pPr>
      <w:r>
        <w:t xml:space="preserve">Are other timing considerations specified, such as processing time, data-transfer rate, and system throughput? </w:t>
      </w:r>
    </w:p>
    <w:p w14:paraId="1CCFD4D3" w14:textId="77777777" w:rsidR="00E4044A" w:rsidRDefault="00E4044A" w:rsidP="00E4044A">
      <w:pPr>
        <w:numPr>
          <w:ilvl w:val="0"/>
          <w:numId w:val="8"/>
        </w:numPr>
        <w:spacing w:before="100" w:beforeAutospacing="1" w:after="100" w:afterAutospacing="1"/>
        <w:jc w:val="both"/>
      </w:pPr>
      <w:r>
        <w:t xml:space="preserve">Is the level of security specified? </w:t>
      </w:r>
    </w:p>
    <w:p w14:paraId="6C246ABB" w14:textId="77777777" w:rsidR="00E4044A" w:rsidRDefault="00E4044A" w:rsidP="00E4044A">
      <w:pPr>
        <w:numPr>
          <w:ilvl w:val="0"/>
          <w:numId w:val="8"/>
        </w:numPr>
        <w:spacing w:before="100" w:beforeAutospacing="1" w:after="100" w:afterAutospacing="1"/>
        <w:jc w:val="both"/>
      </w:pPr>
      <w:r>
        <w:t xml:space="preserve">Is the reliability specified, including the consequences of software failure, the vital information that needs to be protected from failure, and the strategy for error detection and recovery? </w:t>
      </w:r>
    </w:p>
    <w:p w14:paraId="4C1F7E18" w14:textId="77777777" w:rsidR="00E4044A" w:rsidRDefault="00E4044A" w:rsidP="00E4044A">
      <w:pPr>
        <w:numPr>
          <w:ilvl w:val="0"/>
          <w:numId w:val="8"/>
        </w:numPr>
        <w:spacing w:before="100" w:beforeAutospacing="1" w:after="100" w:afterAutospacing="1"/>
        <w:jc w:val="both"/>
      </w:pPr>
      <w:r>
        <w:t xml:space="preserve">Is maximum memory specified? </w:t>
      </w:r>
    </w:p>
    <w:p w14:paraId="6F3549CA" w14:textId="77777777" w:rsidR="00E4044A" w:rsidRDefault="00E4044A" w:rsidP="00E4044A">
      <w:pPr>
        <w:numPr>
          <w:ilvl w:val="0"/>
          <w:numId w:val="8"/>
        </w:numPr>
        <w:spacing w:before="100" w:beforeAutospacing="1" w:after="100" w:afterAutospacing="1"/>
        <w:jc w:val="both"/>
      </w:pPr>
      <w:r>
        <w:t xml:space="preserve">Is the maximum storage specified? </w:t>
      </w:r>
    </w:p>
    <w:p w14:paraId="6A5CB9E0" w14:textId="77777777" w:rsidR="00E4044A" w:rsidRDefault="00E4044A" w:rsidP="00E4044A">
      <w:pPr>
        <w:numPr>
          <w:ilvl w:val="0"/>
          <w:numId w:val="8"/>
        </w:numPr>
        <w:spacing w:before="100" w:beforeAutospacing="1" w:after="100" w:afterAutospacing="1"/>
        <w:jc w:val="both"/>
      </w:pPr>
      <w:r>
        <w:t xml:space="preserve">Is the maintainability of the system specified, including its ability to adapt to changes in specific functionality, changes in the operating environment, and changes in its interfaces with other software? </w:t>
      </w:r>
    </w:p>
    <w:p w14:paraId="0253AB02" w14:textId="77777777" w:rsidR="00E4044A" w:rsidRDefault="00E4044A" w:rsidP="00E4044A">
      <w:pPr>
        <w:numPr>
          <w:ilvl w:val="0"/>
          <w:numId w:val="8"/>
        </w:numPr>
        <w:spacing w:before="100" w:beforeAutospacing="1" w:after="100" w:afterAutospacing="1"/>
        <w:jc w:val="both"/>
      </w:pPr>
      <w:r>
        <w:t xml:space="preserve">Is the definition of success included? Of failure? </w:t>
      </w:r>
    </w:p>
    <w:sectPr w:rsidR="00E4044A" w:rsidSect="00913729">
      <w:headerReference w:type="even" r:id="rId19"/>
      <w:headerReference w:type="default" r:id="rId20"/>
      <w:footerReference w:type="even" r:id="rId21"/>
      <w:footerReference w:type="default" r:id="rId22"/>
      <w:headerReference w:type="first" r:id="rId23"/>
      <w:footerReference w:type="first" r:id="rId24"/>
      <w:endnotePr>
        <w:numFmt w:val="decimal"/>
      </w:endnotePr>
      <w:pgSz w:w="11908" w:h="16833" w:code="9"/>
      <w:pgMar w:top="851" w:right="1440" w:bottom="567" w:left="1440" w:header="851" w:footer="567"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1BA1E" w14:textId="77777777" w:rsidR="00467CFF" w:rsidRDefault="00467CFF">
      <w:pPr>
        <w:spacing w:line="20" w:lineRule="exact"/>
        <w:rPr>
          <w:sz w:val="24"/>
        </w:rPr>
      </w:pPr>
    </w:p>
  </w:endnote>
  <w:endnote w:type="continuationSeparator" w:id="0">
    <w:p w14:paraId="12349B79" w14:textId="77777777" w:rsidR="00467CFF" w:rsidRDefault="00467CFF">
      <w:r>
        <w:rPr>
          <w:sz w:val="24"/>
        </w:rPr>
        <w:t xml:space="preserve"> </w:t>
      </w:r>
    </w:p>
  </w:endnote>
  <w:endnote w:type="continuationNotice" w:id="1">
    <w:p w14:paraId="4F77CA53" w14:textId="77777777" w:rsidR="00467CFF" w:rsidRDefault="00467CF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AC279" w14:textId="77777777" w:rsidR="009535B4" w:rsidRDefault="009535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6A054" w14:textId="77777777" w:rsidR="009535B4" w:rsidRDefault="009535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077FE" w14:textId="77777777" w:rsidR="009535B4" w:rsidRDefault="009535B4">
    <w:pPr>
      <w:pBdr>
        <w:top w:val="single" w:sz="6" w:space="1" w:color="auto"/>
      </w:pBdr>
      <w:tabs>
        <w:tab w:val="center" w:pos="4253"/>
        <w:tab w:val="right" w:pos="9027"/>
      </w:tabs>
      <w:suppressAutoHyphens/>
      <w:jc w:val="both"/>
      <w:rPr>
        <w:rFonts w:ascii="Times New Roman" w:hAnsi="Times New Roman"/>
        <w:spacing w:val="-1"/>
        <w:sz w:val="12"/>
        <w:lang w:val="en-GB"/>
      </w:rPr>
    </w:pPr>
  </w:p>
  <w:p w14:paraId="6AC83FA3" w14:textId="77777777" w:rsidR="009535B4" w:rsidRDefault="009535B4" w:rsidP="0080459B">
    <w:pPr>
      <w:tabs>
        <w:tab w:val="center" w:pos="4536"/>
        <w:tab w:val="right" w:pos="9027"/>
      </w:tabs>
      <w:suppressAutoHyphens/>
      <w:jc w:val="both"/>
      <w:rPr>
        <w:rFonts w:ascii="Times New Roman" w:hAnsi="Times New Roman"/>
        <w:spacing w:val="-1"/>
        <w:sz w:val="12"/>
        <w:lang w:val="en-GB"/>
      </w:rPr>
    </w:pPr>
    <w:r>
      <w:rPr>
        <w:rFonts w:ascii="Times New Roman" w:hAnsi="Times New Roman"/>
        <w:spacing w:val="-1"/>
        <w:sz w:val="12"/>
        <w:lang w:val="en-GB"/>
      </w:rPr>
      <w:t>[</w:t>
    </w:r>
    <w:r w:rsidRPr="00365AB5">
      <w:rPr>
        <w:rFonts w:ascii="Times New Roman" w:hAnsi="Times New Roman"/>
        <w:spacing w:val="-1"/>
        <w:sz w:val="12"/>
        <w:lang w:val="en-GB"/>
      </w:rPr>
      <w:fldChar w:fldCharType="begin"/>
    </w:r>
    <w:r w:rsidRPr="00365AB5">
      <w:rPr>
        <w:rFonts w:ascii="Times New Roman" w:hAnsi="Times New Roman"/>
        <w:spacing w:val="-1"/>
        <w:sz w:val="12"/>
        <w:lang w:val="en-GB"/>
      </w:rPr>
      <w:instrText xml:space="preserve"> FILENAME </w:instrText>
    </w:r>
    <w:r w:rsidRPr="00365AB5">
      <w:rPr>
        <w:rFonts w:ascii="Times New Roman" w:hAnsi="Times New Roman"/>
        <w:spacing w:val="-1"/>
        <w:sz w:val="12"/>
        <w:lang w:val="en-GB"/>
      </w:rPr>
      <w:fldChar w:fldCharType="separate"/>
    </w:r>
    <w:r>
      <w:rPr>
        <w:rFonts w:ascii="Times New Roman" w:hAnsi="Times New Roman"/>
        <w:noProof/>
        <w:spacing w:val="-1"/>
        <w:sz w:val="12"/>
        <w:lang w:val="en-GB"/>
      </w:rPr>
      <w:t>DipICT Assignment Cover Sheet 2006.doc</w:t>
    </w:r>
    <w:r w:rsidRPr="00365AB5">
      <w:rPr>
        <w:rFonts w:ascii="Times New Roman" w:hAnsi="Times New Roman"/>
        <w:spacing w:val="-1"/>
        <w:sz w:val="12"/>
        <w:lang w:val="en-GB"/>
      </w:rPr>
      <w:fldChar w:fldCharType="end"/>
    </w:r>
    <w:r>
      <w:rPr>
        <w:rFonts w:ascii="Times New Roman" w:hAnsi="Times New Roman"/>
        <w:spacing w:val="-1"/>
        <w:sz w:val="12"/>
        <w:lang w:val="en-GB"/>
      </w:rPr>
      <w:t>]</w:t>
    </w:r>
    <w:r>
      <w:rPr>
        <w:rFonts w:ascii="Times New Roman" w:hAnsi="Times New Roman"/>
        <w:spacing w:val="-1"/>
        <w:sz w:val="12"/>
        <w:lang w:val="en-GB"/>
      </w:rPr>
      <w:tab/>
    </w:r>
    <w:r>
      <w:rPr>
        <w:rFonts w:ascii="Times New Roman" w:hAnsi="Times New Roman"/>
        <w:spacing w:val="-1"/>
        <w:sz w:val="12"/>
        <w:lang w:val="en-GB"/>
      </w:rPr>
      <w:fldChar w:fldCharType="begin"/>
    </w:r>
    <w:r>
      <w:rPr>
        <w:rFonts w:ascii="Times New Roman" w:hAnsi="Times New Roman"/>
        <w:spacing w:val="-1"/>
        <w:sz w:val="12"/>
        <w:lang w:val="en-GB"/>
      </w:rPr>
      <w:instrText xml:space="preserve"> DATE \@ "dd/MM/yy" </w:instrText>
    </w:r>
    <w:r>
      <w:rPr>
        <w:rFonts w:ascii="Times New Roman" w:hAnsi="Times New Roman"/>
        <w:spacing w:val="-1"/>
        <w:sz w:val="12"/>
        <w:lang w:val="en-GB"/>
      </w:rPr>
      <w:fldChar w:fldCharType="separate"/>
    </w:r>
    <w:r w:rsidR="00E4044A">
      <w:rPr>
        <w:rFonts w:ascii="Times New Roman" w:hAnsi="Times New Roman"/>
        <w:noProof/>
        <w:spacing w:val="-1"/>
        <w:sz w:val="12"/>
        <w:lang w:val="en-GB"/>
      </w:rPr>
      <w:t>11/05/15</w:t>
    </w:r>
    <w:r>
      <w:rPr>
        <w:rFonts w:ascii="Times New Roman" w:hAnsi="Times New Roman"/>
        <w:spacing w:val="-1"/>
        <w:sz w:val="12"/>
        <w:lang w:val="en-GB"/>
      </w:rPr>
      <w:fldChar w:fldCharType="end"/>
    </w:r>
    <w:r>
      <w:rPr>
        <w:rFonts w:ascii="Times New Roman" w:hAnsi="Times New Roman"/>
        <w:spacing w:val="-1"/>
        <w:sz w:val="12"/>
        <w:lang w:val="en-GB"/>
      </w:rPr>
      <w:tab/>
      <w:t xml:space="preserve">Page </w:t>
    </w:r>
    <w:r>
      <w:rPr>
        <w:rFonts w:ascii="Times New Roman" w:hAnsi="Times New Roman"/>
        <w:spacing w:val="-1"/>
        <w:sz w:val="12"/>
        <w:lang w:val="en-GB"/>
      </w:rPr>
      <w:fldChar w:fldCharType="begin"/>
    </w:r>
    <w:r>
      <w:rPr>
        <w:rFonts w:ascii="Times New Roman" w:hAnsi="Times New Roman"/>
        <w:spacing w:val="-1"/>
        <w:sz w:val="12"/>
        <w:lang w:val="en-GB"/>
      </w:rPr>
      <w:instrText>page \* arabic</w:instrText>
    </w:r>
    <w:r>
      <w:rPr>
        <w:rFonts w:ascii="Times New Roman" w:hAnsi="Times New Roman"/>
        <w:spacing w:val="-1"/>
        <w:sz w:val="12"/>
        <w:lang w:val="en-GB"/>
      </w:rPr>
      <w:fldChar w:fldCharType="separate"/>
    </w:r>
    <w:r>
      <w:rPr>
        <w:rFonts w:ascii="Times New Roman" w:hAnsi="Times New Roman"/>
        <w:noProof/>
        <w:spacing w:val="-1"/>
        <w:sz w:val="12"/>
        <w:lang w:val="en-GB"/>
      </w:rPr>
      <w:t>1</w:t>
    </w:r>
    <w:r>
      <w:rPr>
        <w:rFonts w:ascii="Times New Roman" w:hAnsi="Times New Roman"/>
        <w:spacing w:val="-1"/>
        <w:sz w:val="12"/>
        <w:lang w:val="en-GB"/>
      </w:rPr>
      <w:fldChar w:fldCharType="end"/>
    </w:r>
  </w:p>
  <w:p w14:paraId="1F3E2D6E" w14:textId="77777777" w:rsidR="009535B4" w:rsidRDefault="009535B4" w:rsidP="0080459B">
    <w:pPr>
      <w:tabs>
        <w:tab w:val="center" w:pos="4395"/>
        <w:tab w:val="right" w:pos="9027"/>
      </w:tabs>
      <w:suppressAutoHyphens/>
      <w:jc w:val="center"/>
      <w:rPr>
        <w:rFonts w:ascii="Times New Roman" w:hAnsi="Times New Roman"/>
        <w:sz w:val="12"/>
        <w:lang w:val="en-GB"/>
      </w:rPr>
    </w:pPr>
    <w:r>
      <w:rPr>
        <w:rFonts w:ascii="Times New Roman" w:hAnsi="Times New Roman"/>
        <w:sz w:val="12"/>
        <w:lang w:val="en-GB"/>
      </w:rPr>
      <w:t>© CPIT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7A8A4" w14:textId="77777777" w:rsidR="00467CFF" w:rsidRDefault="00467CFF">
      <w:r>
        <w:rPr>
          <w:sz w:val="24"/>
        </w:rPr>
        <w:separator/>
      </w:r>
    </w:p>
  </w:footnote>
  <w:footnote w:type="continuationSeparator" w:id="0">
    <w:p w14:paraId="375C9BB0" w14:textId="77777777" w:rsidR="00467CFF" w:rsidRDefault="00467C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37F94" w14:textId="77777777" w:rsidR="009535B4" w:rsidRDefault="009535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964100"/>
      <w:docPartObj>
        <w:docPartGallery w:val="Watermarks"/>
        <w:docPartUnique/>
      </w:docPartObj>
    </w:sdtPr>
    <w:sdtContent>
      <w:p w14:paraId="7B1A6397" w14:textId="77777777" w:rsidR="009535B4" w:rsidRDefault="009535B4">
        <w:pPr>
          <w:pStyle w:val="Header"/>
        </w:pPr>
        <w:r>
          <w:rPr>
            <w:noProof/>
            <w:lang w:val="en-US" w:eastAsia="en-US"/>
          </w:rPr>
          <w:pict w14:anchorId="693316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E0D45" w14:textId="77777777" w:rsidR="009535B4" w:rsidRDefault="009535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14C8"/>
    <w:multiLevelType w:val="multilevel"/>
    <w:tmpl w:val="BF3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55EBC"/>
    <w:multiLevelType w:val="multilevel"/>
    <w:tmpl w:val="3962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F2847"/>
    <w:multiLevelType w:val="hybridMultilevel"/>
    <w:tmpl w:val="55C83A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D28324F"/>
    <w:multiLevelType w:val="hybridMultilevel"/>
    <w:tmpl w:val="5E2E7B2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nsid w:val="21F15888"/>
    <w:multiLevelType w:val="multilevel"/>
    <w:tmpl w:val="2776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AF30F0"/>
    <w:multiLevelType w:val="hybridMultilevel"/>
    <w:tmpl w:val="3CAC23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3A783EA6"/>
    <w:multiLevelType w:val="hybridMultilevel"/>
    <w:tmpl w:val="6E2E60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57B344C8"/>
    <w:multiLevelType w:val="multilevel"/>
    <w:tmpl w:val="D3CE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B1597F"/>
    <w:multiLevelType w:val="multilevel"/>
    <w:tmpl w:val="F4CA9FA4"/>
    <w:lvl w:ilvl="0">
      <w:start w:val="1"/>
      <w:numFmt w:val="decimal"/>
      <w:pStyle w:val="NumberedHeading"/>
      <w:lvlText w:val="%1"/>
      <w:lvlJc w:val="left"/>
      <w:pPr>
        <w:tabs>
          <w:tab w:val="num" w:pos="720"/>
        </w:tabs>
        <w:ind w:left="720" w:hanging="720"/>
      </w:pPr>
      <w:rPr>
        <w:b/>
        <w:i w:val="0"/>
      </w:rPr>
    </w:lvl>
    <w:lvl w:ilvl="1">
      <w:start w:val="1"/>
      <w:numFmt w:val="lowerLetter"/>
      <w:lvlText w:val="(%2)"/>
      <w:lvlJc w:val="left"/>
      <w:pPr>
        <w:tabs>
          <w:tab w:val="num" w:pos="1418"/>
        </w:tabs>
        <w:ind w:left="1418" w:hanging="698"/>
      </w:pPr>
      <w:rPr>
        <w:b/>
        <w:i w:val="0"/>
      </w:rPr>
    </w:lvl>
    <w:lvl w:ilvl="2">
      <w:start w:val="1"/>
      <w:numFmt w:val="bullet"/>
      <w:lvlText w:val=""/>
      <w:lvlJc w:val="left"/>
      <w:pPr>
        <w:tabs>
          <w:tab w:val="num" w:pos="1211"/>
        </w:tabs>
        <w:ind w:left="1134" w:hanging="283"/>
      </w:pPr>
      <w:rPr>
        <w:rFonts w:ascii="Symbol" w:hAnsi="Symbol"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5C061573"/>
    <w:multiLevelType w:val="hybridMultilevel"/>
    <w:tmpl w:val="2B50F1C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nsid w:val="5DBE0A23"/>
    <w:multiLevelType w:val="multilevel"/>
    <w:tmpl w:val="0C24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032767"/>
    <w:multiLevelType w:val="multilevel"/>
    <w:tmpl w:val="9E6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EE06F7"/>
    <w:multiLevelType w:val="hybridMultilevel"/>
    <w:tmpl w:val="AE9890B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nsid w:val="7F5F2CE4"/>
    <w:multiLevelType w:val="hybridMultilevel"/>
    <w:tmpl w:val="A5D452D2"/>
    <w:lvl w:ilvl="0" w:tplc="5F26A468">
      <w:start w:val="8"/>
      <w:numFmt w:val="decimal"/>
      <w:lvlText w:val="%1"/>
      <w:lvlJc w:val="left"/>
      <w:pPr>
        <w:tabs>
          <w:tab w:val="num" w:pos="720"/>
        </w:tabs>
        <w:ind w:left="720" w:hanging="360"/>
      </w:pPr>
      <w:rPr>
        <w:rFonts w:hint="default"/>
      </w:rPr>
    </w:lvl>
    <w:lvl w:ilvl="1" w:tplc="04090019" w:tentative="1">
      <w:start w:val="1"/>
      <w:numFmt w:val="lowerLetter"/>
      <w:pStyle w:val="NumberedHeadingLevel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3"/>
  </w:num>
  <w:num w:numId="3">
    <w:abstractNumId w:val="9"/>
  </w:num>
  <w:num w:numId="4">
    <w:abstractNumId w:val="12"/>
  </w:num>
  <w:num w:numId="5">
    <w:abstractNumId w:val="3"/>
  </w:num>
  <w:num w:numId="6">
    <w:abstractNumId w:val="6"/>
  </w:num>
  <w:num w:numId="7">
    <w:abstractNumId w:val="4"/>
  </w:num>
  <w:num w:numId="8">
    <w:abstractNumId w:val="7"/>
  </w:num>
  <w:num w:numId="9">
    <w:abstractNumId w:val="1"/>
  </w:num>
  <w:num w:numId="10">
    <w:abstractNumId w:val="11"/>
  </w:num>
  <w:num w:numId="11">
    <w:abstractNumId w:val="10"/>
  </w:num>
  <w:num w:numId="12">
    <w:abstractNumId w:val="0"/>
  </w:num>
  <w:num w:numId="13">
    <w:abstractNumId w:val="5"/>
  </w:num>
  <w:num w:numId="1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2"/>
    </o:shapelayout>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F2"/>
    <w:rsid w:val="00003FDB"/>
    <w:rsid w:val="00004BEA"/>
    <w:rsid w:val="00010C17"/>
    <w:rsid w:val="0002020E"/>
    <w:rsid w:val="000206BB"/>
    <w:rsid w:val="000265C6"/>
    <w:rsid w:val="00030160"/>
    <w:rsid w:val="000409A7"/>
    <w:rsid w:val="00053DE8"/>
    <w:rsid w:val="00062079"/>
    <w:rsid w:val="00062BE7"/>
    <w:rsid w:val="00066A99"/>
    <w:rsid w:val="000678C7"/>
    <w:rsid w:val="0007188A"/>
    <w:rsid w:val="000740FB"/>
    <w:rsid w:val="00080097"/>
    <w:rsid w:val="00084364"/>
    <w:rsid w:val="00085041"/>
    <w:rsid w:val="00093A5B"/>
    <w:rsid w:val="00094A5A"/>
    <w:rsid w:val="000A32B2"/>
    <w:rsid w:val="000A62C4"/>
    <w:rsid w:val="000B112F"/>
    <w:rsid w:val="000C7799"/>
    <w:rsid w:val="000D25F1"/>
    <w:rsid w:val="000E67D0"/>
    <w:rsid w:val="00107D67"/>
    <w:rsid w:val="0011031A"/>
    <w:rsid w:val="00113BD3"/>
    <w:rsid w:val="00114845"/>
    <w:rsid w:val="00122A8F"/>
    <w:rsid w:val="00133DCA"/>
    <w:rsid w:val="00135FA5"/>
    <w:rsid w:val="001376C1"/>
    <w:rsid w:val="00143089"/>
    <w:rsid w:val="0014752A"/>
    <w:rsid w:val="00151BCB"/>
    <w:rsid w:val="00163E29"/>
    <w:rsid w:val="001664B5"/>
    <w:rsid w:val="001742A8"/>
    <w:rsid w:val="00175F0C"/>
    <w:rsid w:val="00177237"/>
    <w:rsid w:val="00180B9E"/>
    <w:rsid w:val="00182C6B"/>
    <w:rsid w:val="00194F8D"/>
    <w:rsid w:val="001A7F1A"/>
    <w:rsid w:val="001B5DC4"/>
    <w:rsid w:val="001B7629"/>
    <w:rsid w:val="001C1725"/>
    <w:rsid w:val="001C5D8B"/>
    <w:rsid w:val="001C6046"/>
    <w:rsid w:val="001D278D"/>
    <w:rsid w:val="00203A18"/>
    <w:rsid w:val="00203A24"/>
    <w:rsid w:val="00204AF7"/>
    <w:rsid w:val="00205BE1"/>
    <w:rsid w:val="00206903"/>
    <w:rsid w:val="00207766"/>
    <w:rsid w:val="00210D83"/>
    <w:rsid w:val="002135C9"/>
    <w:rsid w:val="002147F4"/>
    <w:rsid w:val="00215478"/>
    <w:rsid w:val="002267CF"/>
    <w:rsid w:val="00241C73"/>
    <w:rsid w:val="00243659"/>
    <w:rsid w:val="00251011"/>
    <w:rsid w:val="0027217C"/>
    <w:rsid w:val="002769F2"/>
    <w:rsid w:val="00277BF6"/>
    <w:rsid w:val="00280A21"/>
    <w:rsid w:val="00290B10"/>
    <w:rsid w:val="00294D06"/>
    <w:rsid w:val="00297703"/>
    <w:rsid w:val="002A0445"/>
    <w:rsid w:val="002A1A73"/>
    <w:rsid w:val="002A1F2F"/>
    <w:rsid w:val="002A201A"/>
    <w:rsid w:val="002C4A3E"/>
    <w:rsid w:val="002C53CC"/>
    <w:rsid w:val="002C597D"/>
    <w:rsid w:val="002E3CC5"/>
    <w:rsid w:val="002E7381"/>
    <w:rsid w:val="002F1A79"/>
    <w:rsid w:val="002F3269"/>
    <w:rsid w:val="002F7460"/>
    <w:rsid w:val="00300D1F"/>
    <w:rsid w:val="00302D7C"/>
    <w:rsid w:val="00305D8B"/>
    <w:rsid w:val="003060AA"/>
    <w:rsid w:val="00306F3F"/>
    <w:rsid w:val="00311375"/>
    <w:rsid w:val="003136A1"/>
    <w:rsid w:val="00317466"/>
    <w:rsid w:val="00331EA1"/>
    <w:rsid w:val="00332FCF"/>
    <w:rsid w:val="00340587"/>
    <w:rsid w:val="00340B44"/>
    <w:rsid w:val="003442C9"/>
    <w:rsid w:val="00344959"/>
    <w:rsid w:val="00346D10"/>
    <w:rsid w:val="00365AB5"/>
    <w:rsid w:val="00367C89"/>
    <w:rsid w:val="00375102"/>
    <w:rsid w:val="003819BC"/>
    <w:rsid w:val="00392A6D"/>
    <w:rsid w:val="003962D7"/>
    <w:rsid w:val="003A367E"/>
    <w:rsid w:val="003B59CD"/>
    <w:rsid w:val="003E1C32"/>
    <w:rsid w:val="003E35F4"/>
    <w:rsid w:val="003E4720"/>
    <w:rsid w:val="003F007E"/>
    <w:rsid w:val="00403CE2"/>
    <w:rsid w:val="0040479B"/>
    <w:rsid w:val="00411573"/>
    <w:rsid w:val="00423590"/>
    <w:rsid w:val="00440D92"/>
    <w:rsid w:val="004538CC"/>
    <w:rsid w:val="00455E73"/>
    <w:rsid w:val="004662F4"/>
    <w:rsid w:val="00467CFF"/>
    <w:rsid w:val="00470E35"/>
    <w:rsid w:val="00473A8D"/>
    <w:rsid w:val="00480F49"/>
    <w:rsid w:val="00493186"/>
    <w:rsid w:val="00493AEC"/>
    <w:rsid w:val="004A1605"/>
    <w:rsid w:val="004A17D9"/>
    <w:rsid w:val="004A3092"/>
    <w:rsid w:val="004B4539"/>
    <w:rsid w:val="004B5913"/>
    <w:rsid w:val="004D0308"/>
    <w:rsid w:val="004D3F86"/>
    <w:rsid w:val="004D6127"/>
    <w:rsid w:val="004D7F94"/>
    <w:rsid w:val="004F607C"/>
    <w:rsid w:val="0051138E"/>
    <w:rsid w:val="005414C1"/>
    <w:rsid w:val="00551347"/>
    <w:rsid w:val="00564A24"/>
    <w:rsid w:val="00566C26"/>
    <w:rsid w:val="00567B03"/>
    <w:rsid w:val="0057179D"/>
    <w:rsid w:val="00574FA0"/>
    <w:rsid w:val="00575136"/>
    <w:rsid w:val="00575825"/>
    <w:rsid w:val="0057588E"/>
    <w:rsid w:val="00582C06"/>
    <w:rsid w:val="00584DBF"/>
    <w:rsid w:val="00597278"/>
    <w:rsid w:val="00597969"/>
    <w:rsid w:val="005A0DEF"/>
    <w:rsid w:val="005A19A4"/>
    <w:rsid w:val="005A380D"/>
    <w:rsid w:val="005B733E"/>
    <w:rsid w:val="005C5769"/>
    <w:rsid w:val="005C5D84"/>
    <w:rsid w:val="005D074E"/>
    <w:rsid w:val="005D1D12"/>
    <w:rsid w:val="005D6C63"/>
    <w:rsid w:val="005E2A7B"/>
    <w:rsid w:val="005E3E7E"/>
    <w:rsid w:val="005F20B1"/>
    <w:rsid w:val="005F2ADA"/>
    <w:rsid w:val="005F4F06"/>
    <w:rsid w:val="00616FA5"/>
    <w:rsid w:val="00624D70"/>
    <w:rsid w:val="0064473A"/>
    <w:rsid w:val="00645EFE"/>
    <w:rsid w:val="006476FA"/>
    <w:rsid w:val="0065376A"/>
    <w:rsid w:val="00655645"/>
    <w:rsid w:val="0066026A"/>
    <w:rsid w:val="00676FE8"/>
    <w:rsid w:val="00677A9C"/>
    <w:rsid w:val="0068387F"/>
    <w:rsid w:val="00690E88"/>
    <w:rsid w:val="006949C0"/>
    <w:rsid w:val="006A7885"/>
    <w:rsid w:val="006B5689"/>
    <w:rsid w:val="006D0341"/>
    <w:rsid w:val="006E2347"/>
    <w:rsid w:val="006E422B"/>
    <w:rsid w:val="006E56E4"/>
    <w:rsid w:val="006E7F3A"/>
    <w:rsid w:val="006F191F"/>
    <w:rsid w:val="006F52E2"/>
    <w:rsid w:val="006F53F7"/>
    <w:rsid w:val="00705B64"/>
    <w:rsid w:val="0071065A"/>
    <w:rsid w:val="00712058"/>
    <w:rsid w:val="00713DA4"/>
    <w:rsid w:val="007361B1"/>
    <w:rsid w:val="007413F8"/>
    <w:rsid w:val="00746D18"/>
    <w:rsid w:val="00754707"/>
    <w:rsid w:val="0077677B"/>
    <w:rsid w:val="00783167"/>
    <w:rsid w:val="00785A67"/>
    <w:rsid w:val="007869E4"/>
    <w:rsid w:val="00790413"/>
    <w:rsid w:val="00792237"/>
    <w:rsid w:val="00794FF8"/>
    <w:rsid w:val="0079668F"/>
    <w:rsid w:val="00797EA5"/>
    <w:rsid w:val="007B213A"/>
    <w:rsid w:val="007C20D6"/>
    <w:rsid w:val="007F77BD"/>
    <w:rsid w:val="0080459B"/>
    <w:rsid w:val="00811411"/>
    <w:rsid w:val="00817AFE"/>
    <w:rsid w:val="008220EB"/>
    <w:rsid w:val="00824FEF"/>
    <w:rsid w:val="0084366E"/>
    <w:rsid w:val="008522F2"/>
    <w:rsid w:val="00865AA8"/>
    <w:rsid w:val="00867E4C"/>
    <w:rsid w:val="008711D5"/>
    <w:rsid w:val="008723FF"/>
    <w:rsid w:val="008735D2"/>
    <w:rsid w:val="00882477"/>
    <w:rsid w:val="008A7FB8"/>
    <w:rsid w:val="008B6A29"/>
    <w:rsid w:val="008B7198"/>
    <w:rsid w:val="008B7A55"/>
    <w:rsid w:val="008D0342"/>
    <w:rsid w:val="008D3322"/>
    <w:rsid w:val="008E5632"/>
    <w:rsid w:val="008E5898"/>
    <w:rsid w:val="008F268D"/>
    <w:rsid w:val="008F3709"/>
    <w:rsid w:val="008F7E18"/>
    <w:rsid w:val="009043C4"/>
    <w:rsid w:val="00905ED9"/>
    <w:rsid w:val="00905F5D"/>
    <w:rsid w:val="00910AA2"/>
    <w:rsid w:val="00911EAA"/>
    <w:rsid w:val="00913729"/>
    <w:rsid w:val="00915F56"/>
    <w:rsid w:val="00934C67"/>
    <w:rsid w:val="00935E1F"/>
    <w:rsid w:val="009409B1"/>
    <w:rsid w:val="00942C8B"/>
    <w:rsid w:val="00943C1E"/>
    <w:rsid w:val="00951AAB"/>
    <w:rsid w:val="009535B4"/>
    <w:rsid w:val="00963295"/>
    <w:rsid w:val="00963E04"/>
    <w:rsid w:val="0097768E"/>
    <w:rsid w:val="009954E2"/>
    <w:rsid w:val="00996FF6"/>
    <w:rsid w:val="009A38D2"/>
    <w:rsid w:val="009B1BC3"/>
    <w:rsid w:val="009B278E"/>
    <w:rsid w:val="009C39A1"/>
    <w:rsid w:val="009C6D32"/>
    <w:rsid w:val="009E4BD2"/>
    <w:rsid w:val="009F7B2E"/>
    <w:rsid w:val="00A02325"/>
    <w:rsid w:val="00A03479"/>
    <w:rsid w:val="00A05C9C"/>
    <w:rsid w:val="00A10FE2"/>
    <w:rsid w:val="00A11608"/>
    <w:rsid w:val="00A163D7"/>
    <w:rsid w:val="00A172BF"/>
    <w:rsid w:val="00A17C3D"/>
    <w:rsid w:val="00A2272A"/>
    <w:rsid w:val="00A23D46"/>
    <w:rsid w:val="00A261C1"/>
    <w:rsid w:val="00A437D9"/>
    <w:rsid w:val="00A53BBB"/>
    <w:rsid w:val="00A558FE"/>
    <w:rsid w:val="00A600EA"/>
    <w:rsid w:val="00A62840"/>
    <w:rsid w:val="00A718D4"/>
    <w:rsid w:val="00A74DAA"/>
    <w:rsid w:val="00A94EAC"/>
    <w:rsid w:val="00A96699"/>
    <w:rsid w:val="00AA263B"/>
    <w:rsid w:val="00AB01D0"/>
    <w:rsid w:val="00AC4BAA"/>
    <w:rsid w:val="00AC4D0D"/>
    <w:rsid w:val="00AC7F0F"/>
    <w:rsid w:val="00AD1AEA"/>
    <w:rsid w:val="00AE7DD0"/>
    <w:rsid w:val="00AF6CD9"/>
    <w:rsid w:val="00B07FCE"/>
    <w:rsid w:val="00B138F9"/>
    <w:rsid w:val="00B1755E"/>
    <w:rsid w:val="00B20944"/>
    <w:rsid w:val="00B40DB1"/>
    <w:rsid w:val="00B53DE4"/>
    <w:rsid w:val="00B61ED4"/>
    <w:rsid w:val="00B72F59"/>
    <w:rsid w:val="00B82432"/>
    <w:rsid w:val="00B83216"/>
    <w:rsid w:val="00BA1ADB"/>
    <w:rsid w:val="00BB3BD2"/>
    <w:rsid w:val="00BB4251"/>
    <w:rsid w:val="00BC7364"/>
    <w:rsid w:val="00BD52E6"/>
    <w:rsid w:val="00BD5D62"/>
    <w:rsid w:val="00BE40E6"/>
    <w:rsid w:val="00BF4C13"/>
    <w:rsid w:val="00BF64A6"/>
    <w:rsid w:val="00C0383F"/>
    <w:rsid w:val="00C04DFE"/>
    <w:rsid w:val="00C11A86"/>
    <w:rsid w:val="00C1324F"/>
    <w:rsid w:val="00C4365E"/>
    <w:rsid w:val="00C64C60"/>
    <w:rsid w:val="00C70C82"/>
    <w:rsid w:val="00C72857"/>
    <w:rsid w:val="00C81294"/>
    <w:rsid w:val="00C820BE"/>
    <w:rsid w:val="00C826F1"/>
    <w:rsid w:val="00C82E01"/>
    <w:rsid w:val="00CA3EEC"/>
    <w:rsid w:val="00CB18E6"/>
    <w:rsid w:val="00CC17C0"/>
    <w:rsid w:val="00CC1EF4"/>
    <w:rsid w:val="00CC4233"/>
    <w:rsid w:val="00CC7783"/>
    <w:rsid w:val="00CE04EA"/>
    <w:rsid w:val="00D02836"/>
    <w:rsid w:val="00D037D3"/>
    <w:rsid w:val="00D039CE"/>
    <w:rsid w:val="00D11904"/>
    <w:rsid w:val="00D11D2D"/>
    <w:rsid w:val="00D17373"/>
    <w:rsid w:val="00D212D5"/>
    <w:rsid w:val="00D229B9"/>
    <w:rsid w:val="00D44FE1"/>
    <w:rsid w:val="00D46422"/>
    <w:rsid w:val="00D561C0"/>
    <w:rsid w:val="00D72A81"/>
    <w:rsid w:val="00D72FCA"/>
    <w:rsid w:val="00D744AE"/>
    <w:rsid w:val="00DA3B1C"/>
    <w:rsid w:val="00DB10D2"/>
    <w:rsid w:val="00DC0F2E"/>
    <w:rsid w:val="00DD4D1E"/>
    <w:rsid w:val="00DE486F"/>
    <w:rsid w:val="00DE7D14"/>
    <w:rsid w:val="00E04ED6"/>
    <w:rsid w:val="00E13DD2"/>
    <w:rsid w:val="00E16BA0"/>
    <w:rsid w:val="00E3055A"/>
    <w:rsid w:val="00E32285"/>
    <w:rsid w:val="00E4044A"/>
    <w:rsid w:val="00E42CAE"/>
    <w:rsid w:val="00E63C45"/>
    <w:rsid w:val="00E74EE5"/>
    <w:rsid w:val="00E836A4"/>
    <w:rsid w:val="00E8755F"/>
    <w:rsid w:val="00EB0EF3"/>
    <w:rsid w:val="00EB1620"/>
    <w:rsid w:val="00EB2AD0"/>
    <w:rsid w:val="00EB2F7E"/>
    <w:rsid w:val="00EC3B8C"/>
    <w:rsid w:val="00ED7695"/>
    <w:rsid w:val="00ED7E35"/>
    <w:rsid w:val="00EE0A1A"/>
    <w:rsid w:val="00EF547C"/>
    <w:rsid w:val="00EF7066"/>
    <w:rsid w:val="00EF79DD"/>
    <w:rsid w:val="00F13A63"/>
    <w:rsid w:val="00F17CDA"/>
    <w:rsid w:val="00F26C8F"/>
    <w:rsid w:val="00F27552"/>
    <w:rsid w:val="00F35180"/>
    <w:rsid w:val="00F41B92"/>
    <w:rsid w:val="00F41E77"/>
    <w:rsid w:val="00F445D5"/>
    <w:rsid w:val="00F44EAB"/>
    <w:rsid w:val="00F60C57"/>
    <w:rsid w:val="00F86A08"/>
    <w:rsid w:val="00FB68DF"/>
    <w:rsid w:val="00FC09CC"/>
    <w:rsid w:val="00FC4084"/>
    <w:rsid w:val="00FC4DB7"/>
    <w:rsid w:val="00FD0FE7"/>
    <w:rsid w:val="00FD1C6B"/>
    <w:rsid w:val="00FD6E6D"/>
    <w:rsid w:val="00FE2981"/>
    <w:rsid w:val="00FE335C"/>
    <w:rsid w:val="00FF1379"/>
    <w:rsid w:val="00FF1951"/>
    <w:rsid w:val="00FF2420"/>
    <w:rsid w:val="00FF3F69"/>
    <w:rsid w:val="00FF586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48EEC1"/>
  <w15:docId w15:val="{6823C723-1689-437C-8A83-98439164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N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AEC"/>
    <w:rPr>
      <w:rFonts w:ascii="Arial" w:hAnsi="Arial"/>
      <w:sz w:val="22"/>
      <w:szCs w:val="22"/>
    </w:rPr>
  </w:style>
  <w:style w:type="paragraph" w:styleId="Heading1">
    <w:name w:val="heading 1"/>
    <w:basedOn w:val="Normal"/>
    <w:next w:val="Normal"/>
    <w:link w:val="Heading1Char"/>
    <w:uiPriority w:val="9"/>
    <w:qFormat/>
    <w:rsid w:val="00493AEC"/>
    <w:pPr>
      <w:keepNext/>
      <w:keepLines/>
      <w:contextualSpacing/>
      <w:outlineLvl w:val="0"/>
    </w:pPr>
    <w:rPr>
      <w:rFonts w:eastAsia="SimHei"/>
      <w:b/>
      <w:bCs/>
      <w:caps/>
      <w:sz w:val="20"/>
      <w:szCs w:val="28"/>
      <w:lang w:val="x-none" w:eastAsia="x-none"/>
    </w:rPr>
  </w:style>
  <w:style w:type="paragraph" w:styleId="Heading2">
    <w:name w:val="heading 2"/>
    <w:basedOn w:val="Normal"/>
    <w:next w:val="Normal"/>
    <w:link w:val="Heading2Char"/>
    <w:uiPriority w:val="9"/>
    <w:unhideWhenUsed/>
    <w:qFormat/>
    <w:rsid w:val="00493AEC"/>
    <w:pPr>
      <w:keepNext/>
      <w:keepLines/>
      <w:spacing w:before="200"/>
      <w:outlineLvl w:val="1"/>
    </w:pPr>
    <w:rPr>
      <w:rFonts w:eastAsia="SimHei"/>
      <w:b/>
      <w:bCs/>
      <w:color w:val="000000"/>
      <w:sz w:val="20"/>
      <w:szCs w:val="26"/>
      <w:lang w:val="x-none" w:eastAsia="x-none"/>
    </w:rPr>
  </w:style>
  <w:style w:type="paragraph" w:styleId="Heading3">
    <w:name w:val="heading 3"/>
    <w:basedOn w:val="Normal"/>
    <w:next w:val="Normal"/>
    <w:link w:val="Heading3Char"/>
    <w:uiPriority w:val="9"/>
    <w:unhideWhenUsed/>
    <w:qFormat/>
    <w:rsid w:val="00493AEC"/>
    <w:pPr>
      <w:keepNext/>
      <w:keepLines/>
      <w:spacing w:before="200"/>
      <w:outlineLvl w:val="2"/>
    </w:pPr>
    <w:rPr>
      <w:rFonts w:eastAsia="SimHei"/>
      <w:b/>
      <w:bCs/>
      <w:color w:val="4F81BD"/>
      <w:sz w:val="20"/>
      <w:szCs w:val="20"/>
      <w:lang w:val="x-none" w:eastAsia="x-none"/>
    </w:rPr>
  </w:style>
  <w:style w:type="paragraph" w:styleId="Heading4">
    <w:name w:val="heading 4"/>
    <w:basedOn w:val="Normal"/>
    <w:next w:val="Normal"/>
    <w:link w:val="Heading4Char"/>
    <w:uiPriority w:val="9"/>
    <w:unhideWhenUsed/>
    <w:qFormat/>
    <w:rsid w:val="00493AEC"/>
    <w:pPr>
      <w:keepNext/>
      <w:keepLines/>
      <w:spacing w:before="200"/>
      <w:outlineLvl w:val="3"/>
    </w:pPr>
    <w:rPr>
      <w:rFonts w:eastAsia="SimHei"/>
      <w:b/>
      <w:bCs/>
      <w:i/>
      <w:iCs/>
      <w:color w:val="4F81BD"/>
      <w:sz w:val="20"/>
      <w:szCs w:val="20"/>
      <w:lang w:val="x-none" w:eastAsia="x-none"/>
    </w:rPr>
  </w:style>
  <w:style w:type="paragraph" w:styleId="Heading5">
    <w:name w:val="heading 5"/>
    <w:basedOn w:val="Normal"/>
    <w:next w:val="Normal"/>
    <w:link w:val="Heading5Char"/>
    <w:uiPriority w:val="9"/>
    <w:unhideWhenUsed/>
    <w:qFormat/>
    <w:rsid w:val="00493AEC"/>
    <w:pPr>
      <w:keepNext/>
      <w:keepLines/>
      <w:spacing w:before="200"/>
      <w:outlineLvl w:val="4"/>
    </w:pPr>
    <w:rPr>
      <w:rFonts w:eastAsia="SimHei"/>
      <w:color w:val="243F60"/>
      <w:sz w:val="20"/>
      <w:szCs w:val="20"/>
      <w:lang w:val="x-none" w:eastAsia="x-none"/>
    </w:rPr>
  </w:style>
  <w:style w:type="paragraph" w:styleId="Heading6">
    <w:name w:val="heading 6"/>
    <w:basedOn w:val="Normal"/>
    <w:next w:val="Normal"/>
    <w:link w:val="Heading6Char"/>
    <w:uiPriority w:val="9"/>
    <w:unhideWhenUsed/>
    <w:qFormat/>
    <w:rsid w:val="00493AEC"/>
    <w:pPr>
      <w:keepNext/>
      <w:keepLines/>
      <w:spacing w:before="200"/>
      <w:outlineLvl w:val="5"/>
    </w:pPr>
    <w:rPr>
      <w:rFonts w:eastAsia="SimHei"/>
      <w:i/>
      <w:iCs/>
      <w:color w:val="243F60"/>
      <w:sz w:val="20"/>
      <w:szCs w:val="20"/>
      <w:lang w:val="x-none" w:eastAsia="x-none"/>
    </w:rPr>
  </w:style>
  <w:style w:type="paragraph" w:styleId="Heading7">
    <w:name w:val="heading 7"/>
    <w:basedOn w:val="Normal"/>
    <w:next w:val="Normal"/>
    <w:link w:val="Heading7Char"/>
    <w:uiPriority w:val="9"/>
    <w:unhideWhenUsed/>
    <w:qFormat/>
    <w:rsid w:val="00493AEC"/>
    <w:pPr>
      <w:keepNext/>
      <w:keepLines/>
      <w:spacing w:before="200"/>
      <w:outlineLvl w:val="6"/>
    </w:pPr>
    <w:rPr>
      <w:rFonts w:eastAsia="SimHei"/>
      <w:i/>
      <w:iCs/>
      <w:color w:val="404040"/>
      <w:sz w:val="20"/>
      <w:szCs w:val="20"/>
      <w:lang w:val="x-none" w:eastAsia="x-none"/>
    </w:rPr>
  </w:style>
  <w:style w:type="paragraph" w:styleId="Heading8">
    <w:name w:val="heading 8"/>
    <w:basedOn w:val="Normal"/>
    <w:next w:val="Normal"/>
    <w:link w:val="Heading8Char"/>
    <w:uiPriority w:val="9"/>
    <w:unhideWhenUsed/>
    <w:qFormat/>
    <w:rsid w:val="00493AEC"/>
    <w:pPr>
      <w:keepNext/>
      <w:keepLines/>
      <w:spacing w:before="200"/>
      <w:outlineLvl w:val="7"/>
    </w:pPr>
    <w:rPr>
      <w:rFonts w:eastAsia="SimHei"/>
      <w:color w:val="4F81BD"/>
      <w:sz w:val="20"/>
      <w:szCs w:val="20"/>
      <w:lang w:val="x-none" w:eastAsia="x-none"/>
    </w:rPr>
  </w:style>
  <w:style w:type="paragraph" w:styleId="Heading9">
    <w:name w:val="heading 9"/>
    <w:basedOn w:val="Normal"/>
    <w:next w:val="Normal"/>
    <w:link w:val="Heading9Char"/>
    <w:uiPriority w:val="9"/>
    <w:semiHidden/>
    <w:unhideWhenUsed/>
    <w:qFormat/>
    <w:rsid w:val="00493AEC"/>
    <w:pPr>
      <w:keepNext/>
      <w:keepLines/>
      <w:spacing w:before="200"/>
      <w:outlineLvl w:val="8"/>
    </w:pPr>
    <w:rPr>
      <w:rFonts w:eastAsia="SimHei"/>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customStyle="1" w:styleId="DefaultPara">
    <w:name w:val="Default Para"/>
    <w:pPr>
      <w:widowControl w:val="0"/>
      <w:tabs>
        <w:tab w:val="left" w:pos="-720"/>
      </w:tabs>
      <w:suppressAutoHyphens/>
    </w:pPr>
    <w:rPr>
      <w:rFonts w:ascii="Times" w:hAnsi="Times"/>
      <w:sz w:val="22"/>
      <w:szCs w:val="22"/>
      <w:lang w:val="en-US" w:eastAsia="en-US"/>
    </w:rPr>
  </w:style>
  <w:style w:type="character" w:customStyle="1" w:styleId="EquationCa">
    <w:name w:val="_Equation Ca"/>
    <w:rPr>
      <w:rFonts w:ascii="Times" w:hAnsi="Times"/>
      <w:noProof w:val="0"/>
      <w:sz w:val="20"/>
      <w:lang w:val="en-US"/>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uiPriority w:val="35"/>
    <w:unhideWhenUsed/>
    <w:qFormat/>
    <w:rsid w:val="00493AEC"/>
    <w:rPr>
      <w:b/>
      <w:bCs/>
      <w:color w:val="4F81BD"/>
      <w:sz w:val="18"/>
      <w:szCs w:val="18"/>
    </w:rPr>
  </w:style>
  <w:style w:type="paragraph" w:styleId="Header">
    <w:name w:val="header"/>
    <w:basedOn w:val="Normal"/>
    <w:pPr>
      <w:tabs>
        <w:tab w:val="center" w:pos="4320"/>
        <w:tab w:val="right" w:pos="8640"/>
      </w:tabs>
      <w:suppressAutoHyphens/>
    </w:pPr>
    <w:rPr>
      <w:rFonts w:ascii="Courier" w:hAnsi="Courier"/>
      <w:sz w:val="24"/>
    </w:rPr>
  </w:style>
  <w:style w:type="paragraph" w:styleId="Footer">
    <w:name w:val="footer"/>
    <w:basedOn w:val="Normal"/>
    <w:pPr>
      <w:tabs>
        <w:tab w:val="center" w:pos="4320"/>
        <w:tab w:val="right" w:pos="8640"/>
      </w:tabs>
      <w:suppressAutoHyphens/>
    </w:pPr>
    <w:rPr>
      <w:rFonts w:ascii="Courier" w:hAnsi="Courier"/>
      <w:sz w:val="24"/>
    </w:rPr>
  </w:style>
  <w:style w:type="character" w:customStyle="1" w:styleId="EquationCaption">
    <w:name w:val="_Equation Caption"/>
  </w:style>
  <w:style w:type="character" w:styleId="PageNumber">
    <w:name w:val="page number"/>
    <w:basedOn w:val="DefaultParagraphFont"/>
  </w:style>
  <w:style w:type="paragraph" w:styleId="BodyText">
    <w:name w:val="Body Text"/>
    <w:basedOn w:val="Normal"/>
    <w:pPr>
      <w:tabs>
        <w:tab w:val="left" w:pos="-720"/>
        <w:tab w:val="left" w:pos="4253"/>
      </w:tabs>
      <w:suppressAutoHyphens/>
      <w:jc w:val="both"/>
    </w:pPr>
    <w:rPr>
      <w:rFonts w:ascii="Palatino" w:hAnsi="Palatino"/>
      <w:spacing w:val="-2"/>
      <w:lang w:val="en-GB"/>
    </w:rPr>
  </w:style>
  <w:style w:type="paragraph" w:styleId="BodyTextIndent">
    <w:name w:val="Body Text Indent"/>
    <w:basedOn w:val="Normal"/>
    <w:pPr>
      <w:tabs>
        <w:tab w:val="left" w:pos="-1080"/>
        <w:tab w:val="left" w:pos="-720"/>
        <w:tab w:val="left" w:pos="0"/>
        <w:tab w:val="left" w:pos="720"/>
        <w:tab w:val="left" w:pos="1440"/>
        <w:tab w:val="left" w:pos="2160"/>
        <w:tab w:val="left" w:pos="2880"/>
        <w:tab w:val="left" w:pos="6480"/>
      </w:tabs>
      <w:suppressAutoHyphens/>
      <w:ind w:left="720" w:hanging="720"/>
      <w:jc w:val="both"/>
    </w:pPr>
    <w:rPr>
      <w:rFonts w:ascii="Palatino" w:hAnsi="Palatino"/>
      <w:spacing w:val="-2"/>
      <w:lang w:val="en-GB"/>
    </w:rPr>
  </w:style>
  <w:style w:type="paragraph" w:styleId="BodyTextIndent2">
    <w:name w:val="Body Text Indent 2"/>
    <w:basedOn w:val="Normal"/>
    <w:pPr>
      <w:suppressAutoHyphens/>
      <w:ind w:left="720"/>
      <w:jc w:val="both"/>
    </w:pPr>
    <w:rPr>
      <w:rFonts w:ascii="Palatino" w:hAnsi="Palatino"/>
      <w:b/>
      <w:i/>
      <w:spacing w:val="-2"/>
      <w:lang w:val="en-GB"/>
    </w:rPr>
  </w:style>
  <w:style w:type="paragraph" w:styleId="BodyTextIndent3">
    <w:name w:val="Body Text Indent 3"/>
    <w:basedOn w:val="Normal"/>
    <w:pPr>
      <w:ind w:left="720" w:hanging="720"/>
      <w:jc w:val="both"/>
    </w:pPr>
    <w:rPr>
      <w:rFonts w:ascii="Times New Roman" w:hAnsi="Times New Roman"/>
      <w:b/>
      <w:sz w:val="24"/>
    </w:rPr>
  </w:style>
  <w:style w:type="paragraph" w:styleId="BodyText2">
    <w:name w:val="Body Text 2"/>
    <w:basedOn w:val="Normal"/>
    <w:pPr>
      <w:suppressAutoHyphens/>
      <w:jc w:val="both"/>
    </w:pPr>
    <w:rPr>
      <w:rFonts w:ascii="Times New Roman" w:hAnsi="Times New Roman"/>
      <w:b/>
      <w:spacing w:val="-2"/>
      <w:sz w:val="24"/>
      <w:lang w:val="en-GB"/>
    </w:rPr>
  </w:style>
  <w:style w:type="paragraph" w:customStyle="1" w:styleId="NumberedHeadingLevel2">
    <w:name w:val="Numbered Heading Level 2"/>
    <w:basedOn w:val="Normal"/>
    <w:pPr>
      <w:numPr>
        <w:ilvl w:val="1"/>
        <w:numId w:val="2"/>
      </w:numPr>
      <w:suppressAutoHyphens/>
      <w:jc w:val="both"/>
    </w:pPr>
    <w:rPr>
      <w:rFonts w:ascii="Times New Roman" w:hAnsi="Times New Roman"/>
      <w:b/>
      <w:spacing w:val="-2"/>
      <w:sz w:val="24"/>
      <w:lang w:val="en-GB"/>
    </w:rPr>
  </w:style>
  <w:style w:type="paragraph" w:customStyle="1" w:styleId="NumberedHeading">
    <w:name w:val="Numbered Heading"/>
    <w:basedOn w:val="Normal"/>
    <w:next w:val="Normal"/>
    <w:pPr>
      <w:keepNext/>
      <w:numPr>
        <w:numId w:val="1"/>
      </w:numPr>
      <w:suppressAutoHyphens/>
      <w:spacing w:before="720" w:after="240"/>
    </w:pPr>
    <w:rPr>
      <w:rFonts w:ascii="Times New Roman" w:hAnsi="Times New Roman"/>
      <w:b/>
      <w:spacing w:val="-2"/>
      <w:sz w:val="26"/>
      <w:lang w:val="en-GB"/>
    </w:rPr>
  </w:style>
  <w:style w:type="paragraph" w:styleId="Title">
    <w:name w:val="Title"/>
    <w:basedOn w:val="Normal"/>
    <w:pPr>
      <w:ind w:right="368"/>
      <w:jc w:val="center"/>
    </w:pPr>
    <w:rPr>
      <w:rFonts w:ascii="Times New Roman" w:hAnsi="Times New Roman"/>
      <w:b/>
      <w:sz w:val="28"/>
    </w:rPr>
  </w:style>
  <w:style w:type="paragraph" w:styleId="IndexHeading">
    <w:name w:val="index heading"/>
    <w:basedOn w:val="Normal"/>
    <w:next w:val="Index1"/>
    <w:semiHidden/>
    <w:rsid w:val="00CC4233"/>
    <w:rPr>
      <w:rFonts w:ascii="Times New Roman" w:hAnsi="Times New Roman"/>
      <w:sz w:val="24"/>
      <w:lang w:val="en-AU"/>
    </w:rPr>
  </w:style>
  <w:style w:type="character" w:styleId="Hyperlink">
    <w:name w:val="Hyperlink"/>
    <w:rsid w:val="00C04DFE"/>
    <w:rPr>
      <w:color w:val="0000FF"/>
      <w:u w:val="single"/>
    </w:rPr>
  </w:style>
  <w:style w:type="character" w:customStyle="1" w:styleId="Heading1Char">
    <w:name w:val="Heading 1 Char"/>
    <w:link w:val="Heading1"/>
    <w:uiPriority w:val="9"/>
    <w:rsid w:val="00493AEC"/>
    <w:rPr>
      <w:rFonts w:ascii="Arial" w:eastAsia="SimHei" w:hAnsi="Arial" w:cs="Times New Roman"/>
      <w:b/>
      <w:bCs/>
      <w:caps/>
      <w:szCs w:val="28"/>
    </w:rPr>
  </w:style>
  <w:style w:type="character" w:customStyle="1" w:styleId="Heading2Char">
    <w:name w:val="Heading 2 Char"/>
    <w:link w:val="Heading2"/>
    <w:uiPriority w:val="9"/>
    <w:rsid w:val="00493AEC"/>
    <w:rPr>
      <w:rFonts w:ascii="Arial" w:eastAsia="SimHei" w:hAnsi="Arial" w:cs="Times New Roman"/>
      <w:b/>
      <w:bCs/>
      <w:color w:val="000000"/>
      <w:szCs w:val="26"/>
    </w:rPr>
  </w:style>
  <w:style w:type="character" w:customStyle="1" w:styleId="Heading3Char">
    <w:name w:val="Heading 3 Char"/>
    <w:link w:val="Heading3"/>
    <w:uiPriority w:val="9"/>
    <w:rsid w:val="00493AEC"/>
    <w:rPr>
      <w:rFonts w:ascii="Arial" w:eastAsia="SimHei" w:hAnsi="Arial" w:cs="Times New Roman"/>
      <w:b/>
      <w:bCs/>
      <w:color w:val="4F81BD"/>
    </w:rPr>
  </w:style>
  <w:style w:type="character" w:customStyle="1" w:styleId="Heading4Char">
    <w:name w:val="Heading 4 Char"/>
    <w:link w:val="Heading4"/>
    <w:uiPriority w:val="9"/>
    <w:rsid w:val="00493AEC"/>
    <w:rPr>
      <w:rFonts w:ascii="Arial" w:eastAsia="SimHei" w:hAnsi="Arial" w:cs="Times New Roman"/>
      <w:b/>
      <w:bCs/>
      <w:i/>
      <w:iCs/>
      <w:color w:val="4F81BD"/>
    </w:rPr>
  </w:style>
  <w:style w:type="character" w:customStyle="1" w:styleId="Heading5Char">
    <w:name w:val="Heading 5 Char"/>
    <w:link w:val="Heading5"/>
    <w:uiPriority w:val="9"/>
    <w:rsid w:val="00493AEC"/>
    <w:rPr>
      <w:rFonts w:ascii="Arial" w:eastAsia="SimHei" w:hAnsi="Arial" w:cs="Times New Roman"/>
      <w:color w:val="243F60"/>
    </w:rPr>
  </w:style>
  <w:style w:type="character" w:customStyle="1" w:styleId="Heading6Char">
    <w:name w:val="Heading 6 Char"/>
    <w:link w:val="Heading6"/>
    <w:uiPriority w:val="9"/>
    <w:rsid w:val="00493AEC"/>
    <w:rPr>
      <w:rFonts w:ascii="Arial" w:eastAsia="SimHei" w:hAnsi="Arial" w:cs="Times New Roman"/>
      <w:i/>
      <w:iCs/>
      <w:color w:val="243F60"/>
    </w:rPr>
  </w:style>
  <w:style w:type="character" w:customStyle="1" w:styleId="Heading7Char">
    <w:name w:val="Heading 7 Char"/>
    <w:link w:val="Heading7"/>
    <w:uiPriority w:val="9"/>
    <w:rsid w:val="00493AEC"/>
    <w:rPr>
      <w:rFonts w:ascii="Arial" w:eastAsia="SimHei" w:hAnsi="Arial" w:cs="Times New Roman"/>
      <w:i/>
      <w:iCs/>
      <w:color w:val="404040"/>
    </w:rPr>
  </w:style>
  <w:style w:type="character" w:customStyle="1" w:styleId="Heading8Char">
    <w:name w:val="Heading 8 Char"/>
    <w:link w:val="Heading8"/>
    <w:uiPriority w:val="9"/>
    <w:rsid w:val="00493AEC"/>
    <w:rPr>
      <w:rFonts w:ascii="Arial" w:eastAsia="SimHei" w:hAnsi="Arial" w:cs="Times New Roman"/>
      <w:color w:val="4F81BD"/>
      <w:sz w:val="20"/>
      <w:szCs w:val="20"/>
    </w:rPr>
  </w:style>
  <w:style w:type="character" w:customStyle="1" w:styleId="Heading9Char">
    <w:name w:val="Heading 9 Char"/>
    <w:link w:val="Heading9"/>
    <w:uiPriority w:val="9"/>
    <w:semiHidden/>
    <w:rsid w:val="00493AEC"/>
    <w:rPr>
      <w:rFonts w:ascii="Arial" w:eastAsia="SimHei" w:hAnsi="Arial" w:cs="Times New Roman"/>
      <w:i/>
      <w:iCs/>
      <w:color w:val="404040"/>
      <w:sz w:val="20"/>
      <w:szCs w:val="20"/>
    </w:rPr>
  </w:style>
  <w:style w:type="paragraph" w:styleId="Subtitle">
    <w:name w:val="Subtitle"/>
    <w:basedOn w:val="Normal"/>
    <w:next w:val="Normal"/>
    <w:link w:val="SubtitleChar"/>
    <w:uiPriority w:val="11"/>
    <w:qFormat/>
    <w:rsid w:val="00493AEC"/>
    <w:pPr>
      <w:numPr>
        <w:ilvl w:val="1"/>
      </w:numPr>
    </w:pPr>
    <w:rPr>
      <w:rFonts w:eastAsia="SimHei"/>
      <w:i/>
      <w:iCs/>
      <w:color w:val="000000"/>
      <w:spacing w:val="15"/>
      <w:sz w:val="20"/>
      <w:szCs w:val="20"/>
      <w:lang w:val="x-none" w:eastAsia="x-none"/>
    </w:rPr>
  </w:style>
  <w:style w:type="character" w:customStyle="1" w:styleId="SubtitleChar">
    <w:name w:val="Subtitle Char"/>
    <w:link w:val="Subtitle"/>
    <w:uiPriority w:val="11"/>
    <w:rsid w:val="00493AEC"/>
    <w:rPr>
      <w:rFonts w:ascii="Arial" w:eastAsia="SimHei" w:hAnsi="Arial" w:cs="Times New Roman"/>
      <w:i/>
      <w:iCs/>
      <w:color w:val="000000"/>
      <w:spacing w:val="15"/>
    </w:rPr>
  </w:style>
  <w:style w:type="character" w:styleId="Strong">
    <w:name w:val="Strong"/>
    <w:uiPriority w:val="22"/>
    <w:qFormat/>
    <w:rsid w:val="00493AEC"/>
    <w:rPr>
      <w:b/>
      <w:bCs/>
    </w:rPr>
  </w:style>
  <w:style w:type="character" w:styleId="Emphasis">
    <w:name w:val="Emphasis"/>
    <w:uiPriority w:val="20"/>
    <w:qFormat/>
    <w:rsid w:val="00493AEC"/>
    <w:rPr>
      <w:i/>
      <w:iCs/>
    </w:rPr>
  </w:style>
  <w:style w:type="paragraph" w:styleId="NoSpacing">
    <w:name w:val="No Spacing"/>
    <w:uiPriority w:val="1"/>
    <w:qFormat/>
    <w:rsid w:val="00493AEC"/>
    <w:rPr>
      <w:sz w:val="22"/>
      <w:szCs w:val="22"/>
    </w:rPr>
  </w:style>
  <w:style w:type="paragraph" w:styleId="ListParagraph">
    <w:name w:val="List Paragraph"/>
    <w:basedOn w:val="Normal"/>
    <w:uiPriority w:val="34"/>
    <w:qFormat/>
    <w:rsid w:val="00493AEC"/>
    <w:pPr>
      <w:spacing w:before="120" w:after="120"/>
      <w:ind w:left="720"/>
    </w:pPr>
  </w:style>
  <w:style w:type="paragraph" w:styleId="Quote">
    <w:name w:val="Quote"/>
    <w:basedOn w:val="Normal"/>
    <w:next w:val="Normal"/>
    <w:link w:val="QuoteChar"/>
    <w:uiPriority w:val="29"/>
    <w:qFormat/>
    <w:rsid w:val="00493AEC"/>
    <w:rPr>
      <w:i/>
      <w:iCs/>
      <w:color w:val="000000"/>
      <w:sz w:val="20"/>
      <w:szCs w:val="20"/>
      <w:lang w:val="x-none" w:eastAsia="x-none"/>
    </w:rPr>
  </w:style>
  <w:style w:type="character" w:customStyle="1" w:styleId="QuoteChar">
    <w:name w:val="Quote Char"/>
    <w:link w:val="Quote"/>
    <w:uiPriority w:val="29"/>
    <w:rsid w:val="00493AEC"/>
    <w:rPr>
      <w:rFonts w:ascii="Arial" w:hAnsi="Arial"/>
      <w:i/>
      <w:iCs/>
      <w:color w:val="000000"/>
    </w:rPr>
  </w:style>
  <w:style w:type="paragraph" w:styleId="IntenseQuote">
    <w:name w:val="Intense Quote"/>
    <w:basedOn w:val="Normal"/>
    <w:next w:val="Normal"/>
    <w:link w:val="IntenseQuoteChar"/>
    <w:uiPriority w:val="30"/>
    <w:qFormat/>
    <w:rsid w:val="00493AEC"/>
    <w:pPr>
      <w:pBdr>
        <w:bottom w:val="single" w:sz="4" w:space="4" w:color="808080"/>
      </w:pBdr>
      <w:spacing w:before="200" w:after="280"/>
      <w:ind w:left="936" w:right="936"/>
    </w:pPr>
    <w:rPr>
      <w:b/>
      <w:bCs/>
      <w:i/>
      <w:iCs/>
      <w:color w:val="000000"/>
      <w:sz w:val="20"/>
      <w:szCs w:val="20"/>
      <w:lang w:val="x-none" w:eastAsia="x-none"/>
    </w:rPr>
  </w:style>
  <w:style w:type="character" w:customStyle="1" w:styleId="IntenseQuoteChar">
    <w:name w:val="Intense Quote Char"/>
    <w:link w:val="IntenseQuote"/>
    <w:uiPriority w:val="30"/>
    <w:rsid w:val="00493AEC"/>
    <w:rPr>
      <w:rFonts w:ascii="Arial" w:eastAsia="SimSun" w:hAnsi="Arial" w:cs="Times New Roman"/>
      <w:b/>
      <w:bCs/>
      <w:i/>
      <w:iCs/>
      <w:color w:val="000000"/>
    </w:rPr>
  </w:style>
  <w:style w:type="character" w:styleId="SubtleEmphasis">
    <w:name w:val="Subtle Emphasis"/>
    <w:uiPriority w:val="19"/>
    <w:qFormat/>
    <w:rsid w:val="00493AEC"/>
    <w:rPr>
      <w:i/>
      <w:iCs/>
      <w:color w:val="808080"/>
    </w:rPr>
  </w:style>
  <w:style w:type="character" w:styleId="IntenseEmphasis">
    <w:name w:val="Intense Emphasis"/>
    <w:uiPriority w:val="21"/>
    <w:qFormat/>
    <w:rsid w:val="00493AEC"/>
    <w:rPr>
      <w:rFonts w:ascii="Arial" w:hAnsi="Arial"/>
      <w:b/>
      <w:bCs/>
      <w:i/>
      <w:iCs/>
      <w:color w:val="000000"/>
      <w:sz w:val="22"/>
    </w:rPr>
  </w:style>
  <w:style w:type="character" w:styleId="BookTitle">
    <w:name w:val="Book Title"/>
    <w:uiPriority w:val="33"/>
    <w:qFormat/>
    <w:rsid w:val="00493AEC"/>
    <w:rPr>
      <w:b/>
      <w:bCs/>
      <w:smallCaps/>
      <w:spacing w:val="5"/>
    </w:rPr>
  </w:style>
  <w:style w:type="paragraph" w:styleId="TOCHeading">
    <w:name w:val="TOC Heading"/>
    <w:basedOn w:val="Heading1"/>
    <w:next w:val="Normal"/>
    <w:uiPriority w:val="39"/>
    <w:semiHidden/>
    <w:unhideWhenUsed/>
    <w:qFormat/>
    <w:rsid w:val="00493AEC"/>
    <w:pPr>
      <w:outlineLvl w:val="9"/>
    </w:pPr>
  </w:style>
  <w:style w:type="paragraph" w:customStyle="1" w:styleId="FormTitle">
    <w:name w:val="FormTitle"/>
    <w:uiPriority w:val="99"/>
    <w:rsid w:val="002C4A3E"/>
    <w:pPr>
      <w:spacing w:after="120"/>
    </w:pPr>
    <w:rPr>
      <w:rFonts w:ascii="Arial" w:hAnsi="Arial" w:cs="Arial"/>
      <w:b/>
      <w:bCs/>
      <w:lang w:val="en-US" w:eastAsia="en-US"/>
    </w:rPr>
  </w:style>
  <w:style w:type="paragraph" w:customStyle="1" w:styleId="FormText">
    <w:name w:val="FormText"/>
    <w:uiPriority w:val="99"/>
    <w:rsid w:val="002C4A3E"/>
    <w:rPr>
      <w:rFonts w:ascii="Times New Roman" w:hAnsi="Times New Roman"/>
      <w:lang w:val="en-US" w:eastAsia="en-US"/>
    </w:rPr>
  </w:style>
  <w:style w:type="paragraph" w:customStyle="1" w:styleId="FormHeading">
    <w:name w:val="FormHeading"/>
    <w:uiPriority w:val="99"/>
    <w:rsid w:val="002C4A3E"/>
    <w:rPr>
      <w:rFonts w:ascii="Arial" w:hAnsi="Arial" w:cs="Arial"/>
      <w:b/>
      <w:lang w:val="en-US" w:eastAsia="en-US"/>
    </w:rPr>
  </w:style>
  <w:style w:type="paragraph" w:customStyle="1" w:styleId="Default">
    <w:name w:val="Default"/>
    <w:rsid w:val="00746D18"/>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867E4C"/>
    <w:pPr>
      <w:spacing w:before="100" w:beforeAutospacing="1" w:after="100" w:afterAutospacing="1"/>
    </w:pPr>
    <w:rPr>
      <w:rFonts w:ascii="Times New Roman" w:eastAsia="Times New Roman" w:hAnsi="Times New Roman"/>
      <w:sz w:val="24"/>
      <w:szCs w:val="24"/>
      <w:lang w:eastAsia="en-NZ"/>
    </w:rPr>
  </w:style>
  <w:style w:type="character" w:customStyle="1" w:styleId="bcseparator">
    <w:name w:val="bc_separator"/>
    <w:basedOn w:val="DefaultParagraphFont"/>
    <w:rsid w:val="00867E4C"/>
  </w:style>
  <w:style w:type="character" w:customStyle="1" w:styleId="bctext">
    <w:name w:val="bc_text"/>
    <w:basedOn w:val="DefaultParagraphFont"/>
    <w:rsid w:val="00867E4C"/>
  </w:style>
  <w:style w:type="paragraph" w:styleId="BalloonText">
    <w:name w:val="Balloon Text"/>
    <w:basedOn w:val="Normal"/>
    <w:link w:val="BalloonTextChar"/>
    <w:uiPriority w:val="99"/>
    <w:semiHidden/>
    <w:unhideWhenUsed/>
    <w:rsid w:val="00114845"/>
    <w:rPr>
      <w:rFonts w:ascii="Tahoma" w:hAnsi="Tahoma" w:cs="Tahoma"/>
      <w:sz w:val="16"/>
      <w:szCs w:val="16"/>
    </w:rPr>
  </w:style>
  <w:style w:type="character" w:customStyle="1" w:styleId="BalloonTextChar">
    <w:name w:val="Balloon Text Char"/>
    <w:basedOn w:val="DefaultParagraphFont"/>
    <w:link w:val="BalloonText"/>
    <w:uiPriority w:val="99"/>
    <w:semiHidden/>
    <w:rsid w:val="00114845"/>
    <w:rPr>
      <w:rFonts w:ascii="Tahoma" w:hAnsi="Tahoma" w:cs="Tahoma"/>
      <w:sz w:val="16"/>
      <w:szCs w:val="16"/>
    </w:rPr>
  </w:style>
  <w:style w:type="character" w:styleId="CommentReference">
    <w:name w:val="annotation reference"/>
    <w:basedOn w:val="DefaultParagraphFont"/>
    <w:uiPriority w:val="99"/>
    <w:semiHidden/>
    <w:unhideWhenUsed/>
    <w:rsid w:val="005E3E7E"/>
    <w:rPr>
      <w:sz w:val="16"/>
      <w:szCs w:val="16"/>
    </w:rPr>
  </w:style>
  <w:style w:type="paragraph" w:styleId="CommentText">
    <w:name w:val="annotation text"/>
    <w:basedOn w:val="Normal"/>
    <w:link w:val="CommentTextChar"/>
    <w:uiPriority w:val="99"/>
    <w:semiHidden/>
    <w:unhideWhenUsed/>
    <w:rsid w:val="005E3E7E"/>
    <w:rPr>
      <w:sz w:val="20"/>
      <w:szCs w:val="20"/>
    </w:rPr>
  </w:style>
  <w:style w:type="character" w:customStyle="1" w:styleId="CommentTextChar">
    <w:name w:val="Comment Text Char"/>
    <w:basedOn w:val="DefaultParagraphFont"/>
    <w:link w:val="CommentText"/>
    <w:uiPriority w:val="99"/>
    <w:semiHidden/>
    <w:rsid w:val="005E3E7E"/>
    <w:rPr>
      <w:rFonts w:ascii="Arial" w:hAnsi="Arial"/>
    </w:rPr>
  </w:style>
  <w:style w:type="paragraph" w:styleId="CommentSubject">
    <w:name w:val="annotation subject"/>
    <w:basedOn w:val="CommentText"/>
    <w:next w:val="CommentText"/>
    <w:link w:val="CommentSubjectChar"/>
    <w:uiPriority w:val="99"/>
    <w:semiHidden/>
    <w:unhideWhenUsed/>
    <w:rsid w:val="005E3E7E"/>
    <w:rPr>
      <w:b/>
      <w:bCs/>
    </w:rPr>
  </w:style>
  <w:style w:type="character" w:customStyle="1" w:styleId="CommentSubjectChar">
    <w:name w:val="Comment Subject Char"/>
    <w:basedOn w:val="CommentTextChar"/>
    <w:link w:val="CommentSubject"/>
    <w:uiPriority w:val="99"/>
    <w:semiHidden/>
    <w:rsid w:val="005E3E7E"/>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954490">
      <w:bodyDiv w:val="1"/>
      <w:marLeft w:val="0"/>
      <w:marRight w:val="0"/>
      <w:marTop w:val="0"/>
      <w:marBottom w:val="0"/>
      <w:divBdr>
        <w:top w:val="none" w:sz="0" w:space="0" w:color="auto"/>
        <w:left w:val="none" w:sz="0" w:space="0" w:color="auto"/>
        <w:bottom w:val="none" w:sz="0" w:space="0" w:color="auto"/>
        <w:right w:val="none" w:sz="0" w:space="0" w:color="auto"/>
      </w:divBdr>
    </w:div>
    <w:div w:id="958803436">
      <w:bodyDiv w:val="1"/>
      <w:marLeft w:val="0"/>
      <w:marRight w:val="0"/>
      <w:marTop w:val="0"/>
      <w:marBottom w:val="0"/>
      <w:divBdr>
        <w:top w:val="none" w:sz="0" w:space="0" w:color="auto"/>
        <w:left w:val="none" w:sz="0" w:space="0" w:color="auto"/>
        <w:bottom w:val="none" w:sz="0" w:space="0" w:color="auto"/>
        <w:right w:val="none" w:sz="0" w:space="0" w:color="auto"/>
      </w:divBdr>
    </w:div>
    <w:div w:id="1328290280">
      <w:bodyDiv w:val="1"/>
      <w:marLeft w:val="0"/>
      <w:marRight w:val="0"/>
      <w:marTop w:val="0"/>
      <w:marBottom w:val="0"/>
      <w:divBdr>
        <w:top w:val="none" w:sz="0" w:space="0" w:color="auto"/>
        <w:left w:val="none" w:sz="0" w:space="0" w:color="auto"/>
        <w:bottom w:val="none" w:sz="0" w:space="0" w:color="auto"/>
        <w:right w:val="none" w:sz="0" w:space="0" w:color="auto"/>
      </w:divBdr>
    </w:div>
    <w:div w:id="1955937524">
      <w:bodyDiv w:val="1"/>
      <w:marLeft w:val="0"/>
      <w:marRight w:val="0"/>
      <w:marTop w:val="0"/>
      <w:marBottom w:val="0"/>
      <w:divBdr>
        <w:top w:val="none" w:sz="0" w:space="0" w:color="auto"/>
        <w:left w:val="none" w:sz="0" w:space="0" w:color="auto"/>
        <w:bottom w:val="none" w:sz="0" w:space="0" w:color="auto"/>
        <w:right w:val="none" w:sz="0" w:space="0" w:color="auto"/>
      </w:divBdr>
      <w:divsChild>
        <w:div w:id="2106883134">
          <w:marLeft w:val="0"/>
          <w:marRight w:val="0"/>
          <w:marTop w:val="0"/>
          <w:marBottom w:val="0"/>
          <w:divBdr>
            <w:top w:val="none" w:sz="0" w:space="0" w:color="auto"/>
            <w:left w:val="none" w:sz="0" w:space="0" w:color="auto"/>
            <w:bottom w:val="none" w:sz="0" w:space="0" w:color="auto"/>
            <w:right w:val="none" w:sz="0" w:space="0" w:color="auto"/>
          </w:divBdr>
          <w:divsChild>
            <w:div w:id="1973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RelyOnCSS/>
  <w:doNotOrganizeInFolder/>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mniglot.com/writing/maori.htm" TargetMode="External"/><Relationship Id="rId18" Type="http://schemas.openxmlformats.org/officeDocument/2006/relationships/hyperlink" Target="http://www.cc2e.com/Page.aspx?nid=7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korero.maori.nz/forlearners/basics/quizzes" TargetMode="Externa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udyspanish.com/vocabulary"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eader" Target="header3.xml"/><Relationship Id="rId10" Type="http://schemas.openxmlformats.org/officeDocument/2006/relationships/hyperlink" Target="file:///P:\FC\School%20of%20Computing\BICT\PR280\2014%20M&#257;ori%20language%20ap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avascript.crockford.com/" TargetMode="External"/><Relationship Id="rId14" Type="http://schemas.openxmlformats.org/officeDocument/2006/relationships/hyperlink" Target="http://moodle.cpit.ac.nz/mod/folder/view.php?id=269820"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B1CCB-59D1-47D8-8C91-CC7F3A9BC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624E10E8.dotm</Template>
  <TotalTime>539</TotalTime>
  <Pages>10</Pages>
  <Words>2679</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Christchurch Polytechnic</Company>
  <LinksUpToDate>false</LinksUpToDate>
  <CharactersWithSpaces>17920</CharactersWithSpaces>
  <SharedDoc>false</SharedDoc>
  <HLinks>
    <vt:vector size="12" baseType="variant">
      <vt:variant>
        <vt:i4>6029399</vt:i4>
      </vt:variant>
      <vt:variant>
        <vt:i4>9</vt:i4>
      </vt:variant>
      <vt:variant>
        <vt:i4>0</vt:i4>
      </vt:variant>
      <vt:variant>
        <vt:i4>5</vt:i4>
      </vt:variant>
      <vt:variant>
        <vt:lpwstr>http://www.cc2e.com/Page.aspx?nid=76</vt:lpwstr>
      </vt:variant>
      <vt:variant>
        <vt:lpwstr/>
      </vt:variant>
      <vt:variant>
        <vt:i4>196629</vt:i4>
      </vt:variant>
      <vt:variant>
        <vt:i4>6</vt:i4>
      </vt:variant>
      <vt:variant>
        <vt:i4>0</vt:i4>
      </vt:variant>
      <vt:variant>
        <vt:i4>5</vt:i4>
      </vt:variant>
      <vt:variant>
        <vt:lpwstr>http://javascript.crockford.com/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Applied Business Management</dc:creator>
  <cp:lastModifiedBy>Luofeng Xu</cp:lastModifiedBy>
  <cp:revision>72</cp:revision>
  <cp:lastPrinted>2006-02-13T03:00:00Z</cp:lastPrinted>
  <dcterms:created xsi:type="dcterms:W3CDTF">2015-05-05T05:05:00Z</dcterms:created>
  <dcterms:modified xsi:type="dcterms:W3CDTF">2015-05-10T22:15:00Z</dcterms:modified>
</cp:coreProperties>
</file>